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37501D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AB6C7B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EB378F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05A809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5A39BBE3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C8F396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A3D3EC" w14:textId="77777777" w:rsidR="00083941" w:rsidRPr="006034AA" w:rsidRDefault="00083941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1B3DDE" w14:textId="67ED1A6F" w:rsidR="3BDB2C22" w:rsidRDefault="3BDB2C22" w:rsidP="3BDB2C22">
      <w:pPr>
        <w:spacing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3BDB2C22">
        <w:rPr>
          <w:rFonts w:ascii="Arial" w:hAnsi="Arial" w:cs="Arial"/>
          <w:b/>
          <w:bCs/>
          <w:sz w:val="28"/>
          <w:szCs w:val="28"/>
        </w:rPr>
        <w:t>Projeto – Cliente Max</w:t>
      </w:r>
    </w:p>
    <w:p w14:paraId="0D0B940D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27B00A" w14:textId="77777777" w:rsidR="00083941" w:rsidRPr="006034AA" w:rsidRDefault="00083941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061E4C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EAFD9C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4D5A5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EEC669" w14:textId="77777777" w:rsidR="00830BDB" w:rsidRPr="006034AA" w:rsidRDefault="00830BDB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8E5741" w14:textId="77777777" w:rsidR="00830BDB" w:rsidRPr="006034AA" w:rsidRDefault="00F1757A" w:rsidP="00830BDB">
      <w:pPr>
        <w:autoSpaceDE w:val="0"/>
        <w:autoSpaceDN w:val="0"/>
        <w:adjustRightInd w:val="0"/>
        <w:jc w:val="center"/>
        <w:rPr>
          <w:rFonts w:ascii="Arial" w:hAnsi="Arial" w:cs="Arial"/>
          <w:sz w:val="48"/>
          <w:szCs w:val="48"/>
        </w:rPr>
      </w:pPr>
      <w:r w:rsidRPr="006034AA">
        <w:rPr>
          <w:rFonts w:ascii="Arial" w:hAnsi="Arial" w:cs="Arial"/>
          <w:sz w:val="48"/>
          <w:szCs w:val="48"/>
        </w:rPr>
        <w:t>Especificação de Interface</w:t>
      </w:r>
    </w:p>
    <w:p w14:paraId="45869F00" w14:textId="2FE6F888" w:rsidR="00830BDB" w:rsidRPr="006034AA" w:rsidRDefault="3BDB2C22" w:rsidP="3BDB2C2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56"/>
          <w:szCs w:val="56"/>
        </w:rPr>
      </w:pPr>
      <w:r w:rsidRPr="3BDB2C22">
        <w:rPr>
          <w:rFonts w:ascii="Arial" w:hAnsi="Arial" w:cs="Arial"/>
          <w:b/>
          <w:bCs/>
          <w:i/>
          <w:iCs/>
          <w:sz w:val="56"/>
          <w:szCs w:val="56"/>
        </w:rPr>
        <w:t>Integração de Cadastro</w:t>
      </w:r>
    </w:p>
    <w:p w14:paraId="3656B9AB" w14:textId="77777777" w:rsidR="00083941" w:rsidRPr="006034AA" w:rsidRDefault="00083941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45FB0818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049F31CB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53128261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62486C05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4101652C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4B99056E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1299C43A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4DDBEF00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3461D779" w14:textId="77777777" w:rsidR="00B41EF6" w:rsidRDefault="00B41EF6" w:rsidP="00830B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</w:p>
    <w:p w14:paraId="5CD5828E" w14:textId="77777777" w:rsidR="00830BDB" w:rsidRPr="006034AA" w:rsidRDefault="003508FF" w:rsidP="009B346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034AA">
        <w:rPr>
          <w:rFonts w:ascii="Arial" w:hAnsi="Arial" w:cs="Arial"/>
          <w:b/>
          <w:bCs/>
          <w:sz w:val="28"/>
          <w:szCs w:val="28"/>
        </w:rPr>
        <w:lastRenderedPageBreak/>
        <w:t>Controle de documento</w:t>
      </w:r>
    </w:p>
    <w:p w14:paraId="3CF2D8B6" w14:textId="77777777" w:rsidR="009B3466" w:rsidRPr="006034AA" w:rsidRDefault="009B3466" w:rsidP="009B346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  <w:gridCol w:w="4154"/>
        <w:gridCol w:w="2933"/>
      </w:tblGrid>
      <w:tr w:rsidR="003508FF" w:rsidRPr="006034AA" w14:paraId="67319DC8" w14:textId="77777777" w:rsidTr="3BDB2C22">
        <w:trPr>
          <w:trHeight w:val="297"/>
        </w:trPr>
        <w:tc>
          <w:tcPr>
            <w:tcW w:w="10348" w:type="dxa"/>
            <w:gridSpan w:val="4"/>
            <w:shd w:val="clear" w:color="auto" w:fill="DDD9C3"/>
          </w:tcPr>
          <w:p w14:paraId="7DDC3713" w14:textId="77777777" w:rsidR="003508FF" w:rsidRPr="006034AA" w:rsidRDefault="003508FF" w:rsidP="003508FF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Registro de Alterações </w:t>
            </w: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F1757A" w:rsidRPr="006034AA" w14:paraId="0AB23DA2" w14:textId="77777777" w:rsidTr="3BDB2C22">
        <w:trPr>
          <w:trHeight w:val="297"/>
        </w:trPr>
        <w:tc>
          <w:tcPr>
            <w:tcW w:w="1843" w:type="dxa"/>
            <w:shd w:val="clear" w:color="auto" w:fill="DDD9C3"/>
          </w:tcPr>
          <w:p w14:paraId="51A59785" w14:textId="77777777" w:rsidR="009B3466" w:rsidRPr="006034AA" w:rsidRDefault="009B3466" w:rsidP="00310D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8" w:type="dxa"/>
            <w:shd w:val="clear" w:color="auto" w:fill="DDD9C3"/>
          </w:tcPr>
          <w:p w14:paraId="59470D07" w14:textId="77777777" w:rsidR="009B3466" w:rsidRPr="006034AA" w:rsidRDefault="009B3466" w:rsidP="00310D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154" w:type="dxa"/>
            <w:shd w:val="clear" w:color="auto" w:fill="DDD9C3"/>
          </w:tcPr>
          <w:p w14:paraId="212251CE" w14:textId="77777777" w:rsidR="009B3466" w:rsidRPr="006034AA" w:rsidRDefault="009B3466" w:rsidP="00310D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933" w:type="dxa"/>
            <w:shd w:val="clear" w:color="auto" w:fill="DDD9C3"/>
          </w:tcPr>
          <w:p w14:paraId="285768D5" w14:textId="77777777" w:rsidR="009B3466" w:rsidRPr="006034AA" w:rsidRDefault="009B3466" w:rsidP="00310D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F1757A" w:rsidRPr="006034AA" w14:paraId="2D0F3D9E" w14:textId="77777777" w:rsidTr="3BDB2C22">
        <w:trPr>
          <w:trHeight w:val="480"/>
        </w:trPr>
        <w:tc>
          <w:tcPr>
            <w:tcW w:w="1843" w:type="dxa"/>
            <w:shd w:val="clear" w:color="auto" w:fill="auto"/>
            <w:vAlign w:val="center"/>
          </w:tcPr>
          <w:p w14:paraId="0FB78278" w14:textId="77777777" w:rsidR="009B3466" w:rsidRPr="006034AA" w:rsidRDefault="009B3466" w:rsidP="000425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14:paraId="5EABBA16" w14:textId="7BFCDCCC" w:rsidR="009B3466" w:rsidRPr="006034AA" w:rsidRDefault="3BDB2C22" w:rsidP="3BDB2C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19/12/2019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C39945" w14:textId="77777777" w:rsidR="009B3466" w:rsidRPr="006034AA" w:rsidRDefault="009B3466" w:rsidP="000425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14:paraId="4B3AA50C" w14:textId="77777777" w:rsidR="009B3466" w:rsidRPr="006034AA" w:rsidRDefault="009B3466" w:rsidP="000425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034AA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4154" w:type="dxa"/>
            <w:shd w:val="clear" w:color="auto" w:fill="auto"/>
            <w:vAlign w:val="center"/>
          </w:tcPr>
          <w:p w14:paraId="0562CB0E" w14:textId="77777777" w:rsidR="009B3466" w:rsidRPr="006034AA" w:rsidRDefault="009B3466" w:rsidP="000425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14:paraId="395DAE0E" w14:textId="77777777" w:rsidR="009B3466" w:rsidRPr="006034AA" w:rsidRDefault="009B3466" w:rsidP="00CE5C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034AA">
              <w:rPr>
                <w:rFonts w:ascii="Arial" w:hAnsi="Arial" w:cs="Arial"/>
                <w:bCs/>
              </w:rPr>
              <w:t>Versão Inicial</w:t>
            </w:r>
          </w:p>
        </w:tc>
        <w:tc>
          <w:tcPr>
            <w:tcW w:w="2933" w:type="dxa"/>
            <w:shd w:val="clear" w:color="auto" w:fill="auto"/>
            <w:vAlign w:val="bottom"/>
          </w:tcPr>
          <w:p w14:paraId="7F0D9B18" w14:textId="5D4AD5AE" w:rsidR="009B3466" w:rsidRPr="00042588" w:rsidRDefault="3BDB2C22" w:rsidP="3BDB2C2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Valdir Ferreira</w:t>
            </w:r>
          </w:p>
        </w:tc>
      </w:tr>
      <w:tr w:rsidR="00BC3D3E" w:rsidRPr="006034AA" w14:paraId="5C872F85" w14:textId="77777777" w:rsidTr="3BDB2C22">
        <w:trPr>
          <w:trHeight w:val="480"/>
        </w:trPr>
        <w:tc>
          <w:tcPr>
            <w:tcW w:w="1843" w:type="dxa"/>
            <w:shd w:val="clear" w:color="auto" w:fill="auto"/>
            <w:vAlign w:val="center"/>
          </w:tcPr>
          <w:p w14:paraId="50F786A1" w14:textId="190CE373" w:rsidR="00BC3D3E" w:rsidRPr="006034AA" w:rsidRDefault="00BC3D3E" w:rsidP="3BDB2C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5D8B3B0" w14:textId="08A01E32" w:rsidR="00BC3D3E" w:rsidRPr="006034AA" w:rsidRDefault="00BC3D3E" w:rsidP="3BDB2C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54" w:type="dxa"/>
            <w:shd w:val="clear" w:color="auto" w:fill="auto"/>
            <w:vAlign w:val="center"/>
          </w:tcPr>
          <w:p w14:paraId="440A5444" w14:textId="6A257506" w:rsidR="00BC3D3E" w:rsidRPr="006034AA" w:rsidRDefault="00BC3D3E" w:rsidP="3BDB2C2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933" w:type="dxa"/>
            <w:shd w:val="clear" w:color="auto" w:fill="auto"/>
            <w:vAlign w:val="bottom"/>
          </w:tcPr>
          <w:p w14:paraId="50F0D5B9" w14:textId="36ADDFD1" w:rsidR="00BC3D3E" w:rsidRDefault="00BC3D3E" w:rsidP="3BDB2C2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34CE0A41" w14:textId="77777777" w:rsidR="008F7BF1" w:rsidRPr="006034AA" w:rsidRDefault="008F7BF1" w:rsidP="00D54E7C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8F7BF1" w:rsidRPr="006034AA" w14:paraId="116B4BB8" w14:textId="77777777" w:rsidTr="3BDB2C22">
        <w:trPr>
          <w:trHeight w:val="297"/>
        </w:trPr>
        <w:tc>
          <w:tcPr>
            <w:tcW w:w="10348" w:type="dxa"/>
            <w:shd w:val="clear" w:color="auto" w:fill="DDD9C3"/>
          </w:tcPr>
          <w:p w14:paraId="48B1B4E8" w14:textId="77777777" w:rsidR="008F7BF1" w:rsidRPr="006034AA" w:rsidRDefault="008F7BF1" w:rsidP="00134388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</w:t>
            </w: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8F7BF1" w:rsidRPr="006034AA" w14:paraId="79C6F39A" w14:textId="77777777" w:rsidTr="3BDB2C22">
        <w:trPr>
          <w:trHeight w:val="297"/>
        </w:trPr>
        <w:tc>
          <w:tcPr>
            <w:tcW w:w="10348" w:type="dxa"/>
            <w:shd w:val="clear" w:color="auto" w:fill="auto"/>
          </w:tcPr>
          <w:p w14:paraId="62EBF3C5" w14:textId="77777777" w:rsidR="001C0AC9" w:rsidRDefault="001C0AC9" w:rsidP="00A57D41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289B93B9" w14:textId="57917ED5" w:rsidR="008F7BF1" w:rsidRPr="006034AA" w:rsidRDefault="3BDB2C22" w:rsidP="3BDB2C22">
            <w:pPr>
              <w:tabs>
                <w:tab w:val="left" w:pos="2145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O documento tem como objetivo detalhar os serviços que realizarão na integração de cadastro entre empresas</w:t>
            </w:r>
          </w:p>
        </w:tc>
      </w:tr>
    </w:tbl>
    <w:p w14:paraId="6D98A12B" w14:textId="77777777" w:rsidR="00B0421B" w:rsidRPr="006034AA" w:rsidRDefault="00B0421B" w:rsidP="00D54E7C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0421B" w:rsidRPr="006034AA" w14:paraId="345A613F" w14:textId="77777777" w:rsidTr="3BDB2C22">
        <w:trPr>
          <w:trHeight w:val="297"/>
        </w:trPr>
        <w:tc>
          <w:tcPr>
            <w:tcW w:w="10348" w:type="dxa"/>
            <w:shd w:val="clear" w:color="auto" w:fill="DDD9C3"/>
          </w:tcPr>
          <w:p w14:paraId="5B16DB68" w14:textId="77777777" w:rsidR="00B0421B" w:rsidRPr="006034AA" w:rsidRDefault="001C0AC9" w:rsidP="00134388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Aplic</w:t>
            </w:r>
            <w:r w:rsidR="00B0421B" w:rsidRPr="006034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ação </w:t>
            </w:r>
            <w:r w:rsidR="00B0421B" w:rsidRPr="006034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B0421B" w:rsidRPr="006034AA" w14:paraId="7820A55E" w14:textId="77777777" w:rsidTr="3BDB2C22">
        <w:trPr>
          <w:trHeight w:val="297"/>
        </w:trPr>
        <w:tc>
          <w:tcPr>
            <w:tcW w:w="10348" w:type="dxa"/>
            <w:shd w:val="clear" w:color="auto" w:fill="auto"/>
          </w:tcPr>
          <w:p w14:paraId="2946DB82" w14:textId="77777777" w:rsidR="00B0421B" w:rsidRPr="006034AA" w:rsidRDefault="00B0421B" w:rsidP="00134388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E585E76" w14:textId="1512EF88" w:rsidR="00B0421B" w:rsidRPr="006034AA" w:rsidRDefault="3BDB2C22" w:rsidP="3BDB2C22">
            <w:pPr>
              <w:tabs>
                <w:tab w:val="left" w:pos="2145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BDB2C22">
              <w:rPr>
                <w:rFonts w:ascii="Arial" w:hAnsi="Arial" w:cs="Arial"/>
              </w:rPr>
              <w:t>Aplicável aos responsáveis pelo desenvolvimento do sistema Integração entre sistemas.</w:t>
            </w:r>
          </w:p>
        </w:tc>
      </w:tr>
    </w:tbl>
    <w:p w14:paraId="5997CC1D" w14:textId="77777777" w:rsidR="000C64B1" w:rsidRPr="006034AA" w:rsidRDefault="000C64B1" w:rsidP="00D54E7C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0C64B1" w:rsidRPr="006034AA" w14:paraId="1A8A572A" w14:textId="77777777" w:rsidTr="3BDB2C22">
        <w:trPr>
          <w:trHeight w:val="297"/>
        </w:trPr>
        <w:tc>
          <w:tcPr>
            <w:tcW w:w="10348" w:type="dxa"/>
            <w:shd w:val="clear" w:color="auto" w:fill="DDD9C3"/>
          </w:tcPr>
          <w:p w14:paraId="1C6364A3" w14:textId="77777777" w:rsidR="000C64B1" w:rsidRPr="006034AA" w:rsidRDefault="000C64B1" w:rsidP="00134388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  <w:r w:rsidRPr="006034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0C64B1" w:rsidRPr="006034AA" w14:paraId="0726E875" w14:textId="77777777" w:rsidTr="3BDB2C22">
        <w:trPr>
          <w:trHeight w:val="297"/>
        </w:trPr>
        <w:tc>
          <w:tcPr>
            <w:tcW w:w="10348" w:type="dxa"/>
            <w:shd w:val="clear" w:color="auto" w:fill="auto"/>
          </w:tcPr>
          <w:p w14:paraId="110FFD37" w14:textId="77777777" w:rsidR="000C64B1" w:rsidRPr="006034AA" w:rsidRDefault="000C64B1" w:rsidP="00134388">
            <w:pPr>
              <w:tabs>
                <w:tab w:val="left" w:pos="214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1519A6" w14:textId="5BCC1F59" w:rsidR="001C0AC9" w:rsidRPr="003118C6" w:rsidRDefault="3BDB2C22" w:rsidP="3BDB2C22">
            <w:pPr>
              <w:tabs>
                <w:tab w:val="left" w:pos="1027"/>
              </w:tabs>
              <w:autoSpaceDE w:val="0"/>
              <w:autoSpaceDN w:val="0"/>
              <w:adjustRightInd w:val="0"/>
              <w:spacing w:line="259" w:lineRule="auto"/>
              <w:ind w:left="-360"/>
              <w:jc w:val="both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Informações recolhidas em reuniões com cliente</w:t>
            </w:r>
          </w:p>
        </w:tc>
      </w:tr>
    </w:tbl>
    <w:p w14:paraId="4B126198" w14:textId="77777777" w:rsidR="005676D5" w:rsidRPr="006034AA" w:rsidRDefault="00CC4D7C" w:rsidP="000C64B1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6034AA">
        <w:rPr>
          <w:rFonts w:ascii="Arial" w:hAnsi="Arial" w:cs="Arial"/>
          <w:b/>
          <w:bCs/>
          <w:sz w:val="32"/>
          <w:szCs w:val="32"/>
        </w:rPr>
        <w:br w:type="page"/>
      </w:r>
      <w:r w:rsidR="005676D5" w:rsidRPr="006034AA">
        <w:rPr>
          <w:rFonts w:ascii="Arial" w:hAnsi="Arial" w:cs="Arial"/>
          <w:b/>
          <w:bCs/>
          <w:sz w:val="32"/>
          <w:szCs w:val="32"/>
        </w:rPr>
        <w:lastRenderedPageBreak/>
        <w:t>Implementação</w:t>
      </w:r>
    </w:p>
    <w:p w14:paraId="3FE9F23F" w14:textId="77777777" w:rsidR="005676D5" w:rsidRPr="006034AA" w:rsidRDefault="005676D5" w:rsidP="000C64B1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BED16B4" w14:textId="79505CA8" w:rsidR="3BDB2C22" w:rsidRDefault="3BDB2C22" w:rsidP="3BDB2C22">
      <w:pPr>
        <w:spacing w:line="259" w:lineRule="auto"/>
        <w:jc w:val="both"/>
        <w:rPr>
          <w:rFonts w:ascii="Arial" w:hAnsi="Arial" w:cs="Arial"/>
        </w:rPr>
      </w:pPr>
      <w:r w:rsidRPr="3BDB2C22">
        <w:rPr>
          <w:rFonts w:ascii="Arial" w:hAnsi="Arial" w:cs="Arial"/>
        </w:rPr>
        <w:t xml:space="preserve">De acordo com essa implementação, será criado um cadastro com campos utilizados entre empresas através de um cadastro simples e geração de impressão PDF com algumas informações e o </w:t>
      </w:r>
      <w:proofErr w:type="spellStart"/>
      <w:r w:rsidRPr="3BDB2C22">
        <w:rPr>
          <w:rFonts w:ascii="Arial" w:hAnsi="Arial" w:cs="Arial"/>
        </w:rPr>
        <w:t>QRCode</w:t>
      </w:r>
      <w:proofErr w:type="spellEnd"/>
      <w:r w:rsidRPr="3BDB2C22">
        <w:rPr>
          <w:rFonts w:ascii="Arial" w:hAnsi="Arial" w:cs="Arial"/>
        </w:rPr>
        <w:t xml:space="preserve"> com dados para integrações entre as empresas.</w:t>
      </w:r>
    </w:p>
    <w:p w14:paraId="1F72F646" w14:textId="77777777" w:rsidR="005676D5" w:rsidRPr="006034AA" w:rsidRDefault="005676D5" w:rsidP="00CA191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CE6F91" w14:textId="77777777" w:rsidR="006038B8" w:rsidRPr="006034AA" w:rsidRDefault="006038B8" w:rsidP="000C64B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8C904D7" w14:textId="642B2198" w:rsidR="3BDB2C22" w:rsidRDefault="3BDB2C22" w:rsidP="3BDB2C22">
      <w:pPr>
        <w:numPr>
          <w:ilvl w:val="0"/>
          <w:numId w:val="3"/>
        </w:numPr>
        <w:spacing w:line="259" w:lineRule="auto"/>
      </w:pPr>
      <w:r w:rsidRPr="3BDB2C22">
        <w:rPr>
          <w:rFonts w:ascii="Arial" w:hAnsi="Arial" w:cs="Arial"/>
        </w:rPr>
        <w:t>Tela de Listagens de cadastros</w:t>
      </w:r>
    </w:p>
    <w:p w14:paraId="62699134" w14:textId="077A9949" w:rsidR="3BDB2C22" w:rsidRDefault="3BDB2C22" w:rsidP="3BDB2C22">
      <w:pPr>
        <w:numPr>
          <w:ilvl w:val="0"/>
          <w:numId w:val="3"/>
        </w:numPr>
        <w:spacing w:line="259" w:lineRule="auto"/>
      </w:pPr>
      <w:r w:rsidRPr="3BDB2C22">
        <w:rPr>
          <w:rFonts w:ascii="Arial" w:hAnsi="Arial" w:cs="Arial"/>
        </w:rPr>
        <w:t>Tela de cadastro de dados</w:t>
      </w:r>
    </w:p>
    <w:p w14:paraId="141DC883" w14:textId="3C38C128" w:rsidR="3BDB2C22" w:rsidRDefault="3BDB2C22" w:rsidP="3BDB2C22">
      <w:pPr>
        <w:numPr>
          <w:ilvl w:val="0"/>
          <w:numId w:val="3"/>
        </w:numPr>
        <w:spacing w:line="259" w:lineRule="auto"/>
      </w:pPr>
      <w:r w:rsidRPr="3BDB2C22">
        <w:rPr>
          <w:rFonts w:ascii="Arial" w:hAnsi="Arial" w:cs="Arial"/>
        </w:rPr>
        <w:t>Tela de Edição de dados</w:t>
      </w:r>
    </w:p>
    <w:p w14:paraId="7C629FF4" w14:textId="2CAAE819" w:rsidR="3BDB2C22" w:rsidRDefault="3BDB2C22" w:rsidP="3BDB2C22">
      <w:pPr>
        <w:numPr>
          <w:ilvl w:val="0"/>
          <w:numId w:val="3"/>
        </w:numPr>
        <w:spacing w:line="259" w:lineRule="auto"/>
      </w:pPr>
      <w:r w:rsidRPr="3BDB2C22">
        <w:rPr>
          <w:rFonts w:ascii="Arial" w:hAnsi="Arial" w:cs="Arial"/>
          <w:u w:val="single"/>
        </w:rPr>
        <w:t>Tela de exclusão de dados</w:t>
      </w:r>
    </w:p>
    <w:p w14:paraId="0BAD10B4" w14:textId="44C6B413" w:rsidR="3BDB2C22" w:rsidRDefault="0693606C" w:rsidP="3BDB2C22">
      <w:pPr>
        <w:numPr>
          <w:ilvl w:val="0"/>
          <w:numId w:val="3"/>
        </w:numPr>
        <w:spacing w:line="259" w:lineRule="auto"/>
        <w:rPr>
          <w:u w:val="single"/>
        </w:rPr>
      </w:pPr>
      <w:r w:rsidRPr="0693606C">
        <w:rPr>
          <w:rFonts w:ascii="Arial" w:hAnsi="Arial" w:cs="Arial"/>
          <w:u w:val="single"/>
        </w:rPr>
        <w:t>Tela de visualização dos detalhes</w:t>
      </w:r>
    </w:p>
    <w:p w14:paraId="34FF1C98" w14:textId="77777777" w:rsidR="00E37FBF" w:rsidRPr="003E162B" w:rsidRDefault="00E37FBF" w:rsidP="00E37FBF">
      <w:pPr>
        <w:autoSpaceDE w:val="0"/>
        <w:autoSpaceDN w:val="0"/>
        <w:adjustRightInd w:val="0"/>
        <w:rPr>
          <w:rFonts w:ascii="Arial" w:hAnsi="Arial" w:cs="Arial"/>
          <w:bCs/>
          <w:szCs w:val="28"/>
        </w:rPr>
      </w:pPr>
    </w:p>
    <w:p w14:paraId="4FC650E5" w14:textId="39EEF75C" w:rsidR="001B0CB3" w:rsidRDefault="3BDB2C22" w:rsidP="3BDB2C22">
      <w:pPr>
        <w:pStyle w:val="Ttulo"/>
        <w:spacing w:line="259" w:lineRule="auto"/>
      </w:pPr>
      <w:r w:rsidRPr="3BDB2C22">
        <w:rPr>
          <w:rFonts w:cs="Arial"/>
        </w:rPr>
        <w:t xml:space="preserve">Tela de cadastro </w:t>
      </w:r>
    </w:p>
    <w:p w14:paraId="48A21919" w14:textId="77777777" w:rsidR="006471B3" w:rsidRPr="006471B3" w:rsidRDefault="006471B3" w:rsidP="006471B3"/>
    <w:p w14:paraId="1DA6542E" w14:textId="6F1577CA" w:rsidR="006471B3" w:rsidRDefault="3BDB2C22" w:rsidP="3BDB2C22">
      <w:pPr>
        <w:autoSpaceDE w:val="0"/>
        <w:autoSpaceDN w:val="0"/>
        <w:adjustRightInd w:val="0"/>
        <w:spacing w:line="259" w:lineRule="auto"/>
        <w:jc w:val="both"/>
        <w:rPr>
          <w:noProof/>
        </w:rPr>
      </w:pPr>
      <w:r w:rsidRPr="3BDB2C22">
        <w:rPr>
          <w:rFonts w:ascii="Arial" w:hAnsi="Arial" w:cs="Arial"/>
        </w:rPr>
        <w:t>As informações dos campos e tipo de dados abaixo são informações que devem ser replicadas para a tela de cadastro conforme definições</w:t>
      </w:r>
    </w:p>
    <w:p w14:paraId="6E1831B3" w14:textId="6E5BC11D" w:rsidR="00D92A19" w:rsidRPr="006034AA" w:rsidRDefault="00D92A19" w:rsidP="3BDB2C22">
      <w:pPr>
        <w:autoSpaceDE w:val="0"/>
        <w:autoSpaceDN w:val="0"/>
        <w:adjustRightInd w:val="0"/>
        <w:rPr>
          <w:noProof/>
        </w:rPr>
      </w:pPr>
    </w:p>
    <w:p w14:paraId="3F7FD095" w14:textId="7C33ED00" w:rsidR="3BDB2C22" w:rsidRDefault="3BDB2C22" w:rsidP="3BDB2C22">
      <w:pPr>
        <w:rPr>
          <w:noProof/>
        </w:rPr>
      </w:pPr>
      <w:r w:rsidRPr="3BDB2C22">
        <w:rPr>
          <w:noProof/>
        </w:rPr>
        <w:t>Area Listagem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2584"/>
      </w:tblGrid>
      <w:tr w:rsidR="3BDB2C22" w14:paraId="1ED91C4E" w14:textId="77777777" w:rsidTr="0693606C">
        <w:trPr>
          <w:trHeight w:val="241"/>
        </w:trPr>
        <w:tc>
          <w:tcPr>
            <w:tcW w:w="2584" w:type="dxa"/>
            <w:shd w:val="clear" w:color="auto" w:fill="DDD9C3"/>
          </w:tcPr>
          <w:p w14:paraId="35E8751E" w14:textId="63CDB6D8" w:rsidR="3BDB2C22" w:rsidRDefault="3BDB2C22" w:rsidP="3BDB2C22">
            <w:pPr>
              <w:rPr>
                <w:rFonts w:ascii="Arial" w:hAnsi="Arial" w:cs="Arial"/>
                <w:b/>
                <w:bCs/>
              </w:rPr>
            </w:pPr>
            <w:r w:rsidRPr="3BDB2C22">
              <w:rPr>
                <w:rFonts w:ascii="Arial" w:hAnsi="Arial" w:cs="Arial"/>
                <w:b/>
                <w:bCs/>
              </w:rPr>
              <w:t xml:space="preserve">Campo </w:t>
            </w:r>
            <w:proofErr w:type="spellStart"/>
            <w:r w:rsidRPr="3BDB2C22">
              <w:rPr>
                <w:rFonts w:ascii="Arial" w:hAnsi="Arial" w:cs="Arial"/>
                <w:b/>
                <w:bCs/>
              </w:rPr>
              <w:t>Sql</w:t>
            </w:r>
            <w:proofErr w:type="spellEnd"/>
          </w:p>
        </w:tc>
        <w:tc>
          <w:tcPr>
            <w:tcW w:w="2584" w:type="dxa"/>
            <w:shd w:val="clear" w:color="auto" w:fill="DDD9C3"/>
          </w:tcPr>
          <w:p w14:paraId="6068D8CB" w14:textId="7723C3DB" w:rsidR="3BDB2C22" w:rsidRDefault="3BDB2C22" w:rsidP="3BDB2C22">
            <w:pPr>
              <w:rPr>
                <w:rFonts w:ascii="Arial" w:hAnsi="Arial" w:cs="Arial"/>
                <w:b/>
                <w:bCs/>
              </w:rPr>
            </w:pPr>
            <w:r w:rsidRPr="3BDB2C22">
              <w:rPr>
                <w:rFonts w:ascii="Arial" w:hAnsi="Arial" w:cs="Arial"/>
                <w:b/>
                <w:bCs/>
              </w:rPr>
              <w:t>Campo Tela</w:t>
            </w:r>
          </w:p>
        </w:tc>
      </w:tr>
      <w:tr w:rsidR="3BDB2C22" w14:paraId="41C5D7DF" w14:textId="77777777" w:rsidTr="0693606C">
        <w:trPr>
          <w:trHeight w:val="255"/>
        </w:trPr>
        <w:tc>
          <w:tcPr>
            <w:tcW w:w="2584" w:type="dxa"/>
            <w:shd w:val="clear" w:color="auto" w:fill="auto"/>
          </w:tcPr>
          <w:p w14:paraId="4E779152" w14:textId="7C5262D7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ID</w:t>
            </w:r>
          </w:p>
        </w:tc>
        <w:tc>
          <w:tcPr>
            <w:tcW w:w="2584" w:type="dxa"/>
            <w:shd w:val="clear" w:color="auto" w:fill="auto"/>
          </w:tcPr>
          <w:p w14:paraId="725BAA88" w14:textId="1C3E4EB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Código</w:t>
            </w:r>
          </w:p>
        </w:tc>
      </w:tr>
      <w:tr w:rsidR="3BDB2C22" w14:paraId="646EA268" w14:textId="77777777" w:rsidTr="0693606C">
        <w:trPr>
          <w:trHeight w:val="255"/>
        </w:trPr>
        <w:tc>
          <w:tcPr>
            <w:tcW w:w="2584" w:type="dxa"/>
            <w:shd w:val="clear" w:color="auto" w:fill="auto"/>
          </w:tcPr>
          <w:p w14:paraId="4A9F5FB5" w14:textId="44BE075A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NOME</w:t>
            </w:r>
          </w:p>
        </w:tc>
        <w:tc>
          <w:tcPr>
            <w:tcW w:w="2584" w:type="dxa"/>
            <w:shd w:val="clear" w:color="auto" w:fill="auto"/>
          </w:tcPr>
          <w:p w14:paraId="31DF7E3F" w14:textId="370561E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Nome</w:t>
            </w:r>
          </w:p>
        </w:tc>
      </w:tr>
      <w:tr w:rsidR="3BDB2C22" w14:paraId="09B11C98" w14:textId="77777777" w:rsidTr="0693606C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21B1B" w14:textId="1A216AFA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CPF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1786A" w14:textId="5C819E37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CPF</w:t>
            </w:r>
          </w:p>
        </w:tc>
      </w:tr>
      <w:tr w:rsidR="3BDB2C22" w14:paraId="1C9B7177" w14:textId="77777777" w:rsidTr="0693606C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338D" w14:textId="18BA11CA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RG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6BEB1" w14:textId="64963864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RG</w:t>
            </w:r>
          </w:p>
        </w:tc>
      </w:tr>
    </w:tbl>
    <w:p w14:paraId="35FA0730" w14:textId="1B10EE21" w:rsidR="3BDB2C22" w:rsidRDefault="3BDB2C22" w:rsidP="3BDB2C22">
      <w:pPr>
        <w:rPr>
          <w:noProof/>
        </w:rPr>
      </w:pPr>
    </w:p>
    <w:p w14:paraId="6A04A9BA" w14:textId="7DFC1B67" w:rsidR="3BDB2C22" w:rsidRDefault="3BDB2C22" w:rsidP="3BDB2C22">
      <w:pPr>
        <w:rPr>
          <w:noProof/>
        </w:rPr>
      </w:pPr>
      <w:r w:rsidRPr="3BDB2C22">
        <w:rPr>
          <w:noProof/>
        </w:rPr>
        <w:t>Area Cadastro</w:t>
      </w: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2584"/>
        <w:gridCol w:w="1590"/>
        <w:gridCol w:w="1736"/>
        <w:gridCol w:w="1447"/>
      </w:tblGrid>
      <w:tr w:rsidR="00D67F80" w:rsidRPr="003A2FB3" w14:paraId="2742E8F7" w14:textId="77777777" w:rsidTr="3BDB2C22">
        <w:trPr>
          <w:trHeight w:val="241"/>
        </w:trPr>
        <w:tc>
          <w:tcPr>
            <w:tcW w:w="2584" w:type="dxa"/>
            <w:shd w:val="clear" w:color="auto" w:fill="DDD9C3"/>
          </w:tcPr>
          <w:p w14:paraId="6D8EA27F" w14:textId="63CDB6D8" w:rsidR="00D67F80" w:rsidRPr="003A2FB3" w:rsidRDefault="3BDB2C22" w:rsidP="3BDB2C22">
            <w:pPr>
              <w:rPr>
                <w:rFonts w:ascii="Arial" w:hAnsi="Arial" w:cs="Arial"/>
                <w:b/>
                <w:bCs/>
              </w:rPr>
            </w:pPr>
            <w:r w:rsidRPr="3BDB2C22">
              <w:rPr>
                <w:rFonts w:ascii="Arial" w:hAnsi="Arial" w:cs="Arial"/>
                <w:b/>
                <w:bCs/>
              </w:rPr>
              <w:t xml:space="preserve">Campo </w:t>
            </w:r>
            <w:proofErr w:type="spellStart"/>
            <w:r w:rsidRPr="3BDB2C22">
              <w:rPr>
                <w:rFonts w:ascii="Arial" w:hAnsi="Arial" w:cs="Arial"/>
                <w:b/>
                <w:bCs/>
              </w:rPr>
              <w:t>Sql</w:t>
            </w:r>
            <w:proofErr w:type="spellEnd"/>
          </w:p>
        </w:tc>
        <w:tc>
          <w:tcPr>
            <w:tcW w:w="2584" w:type="dxa"/>
            <w:shd w:val="clear" w:color="auto" w:fill="DDD9C3"/>
          </w:tcPr>
          <w:p w14:paraId="28B44621" w14:textId="7723C3DB" w:rsidR="3BDB2C22" w:rsidRDefault="3BDB2C22" w:rsidP="3BDB2C22">
            <w:pPr>
              <w:rPr>
                <w:rFonts w:ascii="Arial" w:hAnsi="Arial" w:cs="Arial"/>
                <w:b/>
                <w:bCs/>
              </w:rPr>
            </w:pPr>
            <w:r w:rsidRPr="3BDB2C22">
              <w:rPr>
                <w:rFonts w:ascii="Arial" w:hAnsi="Arial" w:cs="Arial"/>
                <w:b/>
                <w:bCs/>
              </w:rPr>
              <w:t>Campo Tela</w:t>
            </w:r>
          </w:p>
        </w:tc>
        <w:tc>
          <w:tcPr>
            <w:tcW w:w="1590" w:type="dxa"/>
            <w:shd w:val="clear" w:color="auto" w:fill="DDD9C3"/>
          </w:tcPr>
          <w:p w14:paraId="7444BE67" w14:textId="77777777" w:rsidR="00D67F80" w:rsidRPr="003A2FB3" w:rsidRDefault="00D67F80" w:rsidP="00134388">
            <w:pPr>
              <w:rPr>
                <w:rFonts w:ascii="Arial" w:hAnsi="Arial" w:cs="Arial"/>
                <w:b/>
              </w:rPr>
            </w:pPr>
            <w:r w:rsidRPr="003A2FB3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736" w:type="dxa"/>
            <w:shd w:val="clear" w:color="auto" w:fill="DDD9C3"/>
          </w:tcPr>
          <w:p w14:paraId="29E4439D" w14:textId="77777777" w:rsidR="00D67F80" w:rsidRPr="003A2FB3" w:rsidRDefault="00D67F80" w:rsidP="00D92A19">
            <w:pPr>
              <w:jc w:val="center"/>
              <w:rPr>
                <w:rFonts w:ascii="Arial" w:hAnsi="Arial" w:cs="Arial"/>
                <w:b/>
              </w:rPr>
            </w:pPr>
            <w:r w:rsidRPr="003A2FB3">
              <w:rPr>
                <w:rFonts w:ascii="Arial" w:hAnsi="Arial" w:cs="Arial"/>
                <w:b/>
              </w:rPr>
              <w:t>Tamanho</w:t>
            </w:r>
          </w:p>
        </w:tc>
        <w:tc>
          <w:tcPr>
            <w:tcW w:w="1447" w:type="dxa"/>
            <w:shd w:val="clear" w:color="auto" w:fill="DDD9C3"/>
          </w:tcPr>
          <w:p w14:paraId="6F9CDF68" w14:textId="77777777" w:rsidR="00D67F80" w:rsidRPr="003A2FB3" w:rsidRDefault="00D67F80" w:rsidP="00D92A19">
            <w:pPr>
              <w:jc w:val="center"/>
              <w:rPr>
                <w:rFonts w:ascii="Arial" w:hAnsi="Arial" w:cs="Arial"/>
                <w:b/>
              </w:rPr>
            </w:pPr>
            <w:r w:rsidRPr="002D1AA7">
              <w:rPr>
                <w:rFonts w:ascii="Calibri" w:hAnsi="Calibri" w:cs="Calibri"/>
                <w:b/>
              </w:rPr>
              <w:t>Obrigatório</w:t>
            </w:r>
          </w:p>
        </w:tc>
      </w:tr>
      <w:tr w:rsidR="00394DB9" w:rsidRPr="003A2FB3" w14:paraId="54582A6C" w14:textId="77777777" w:rsidTr="3BDB2C22">
        <w:trPr>
          <w:trHeight w:val="255"/>
        </w:trPr>
        <w:tc>
          <w:tcPr>
            <w:tcW w:w="2584" w:type="dxa"/>
            <w:shd w:val="clear" w:color="auto" w:fill="auto"/>
          </w:tcPr>
          <w:p w14:paraId="5D4C86A3" w14:textId="7C5262D7" w:rsidR="00394DB9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ID</w:t>
            </w:r>
          </w:p>
        </w:tc>
        <w:tc>
          <w:tcPr>
            <w:tcW w:w="2584" w:type="dxa"/>
            <w:shd w:val="clear" w:color="auto" w:fill="auto"/>
          </w:tcPr>
          <w:p w14:paraId="1C82EBA1" w14:textId="1C3E4EB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Código</w:t>
            </w:r>
          </w:p>
        </w:tc>
        <w:tc>
          <w:tcPr>
            <w:tcW w:w="1590" w:type="dxa"/>
            <w:shd w:val="clear" w:color="auto" w:fill="auto"/>
          </w:tcPr>
          <w:p w14:paraId="44C280B4" w14:textId="77777777" w:rsidR="00394DB9" w:rsidRDefault="00E73DBE" w:rsidP="001343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54E11D2A" w14:textId="77777777" w:rsidR="00394DB9" w:rsidRDefault="00394DB9" w:rsidP="00D92A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3FBAC8E5" w14:textId="77777777" w:rsidR="00394DB9" w:rsidRDefault="00E73DBE" w:rsidP="00D92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D67F80" w:rsidRPr="003A2FB3" w14:paraId="41CA33EE" w14:textId="77777777" w:rsidTr="3BDB2C22">
        <w:trPr>
          <w:trHeight w:val="255"/>
        </w:trPr>
        <w:tc>
          <w:tcPr>
            <w:tcW w:w="2584" w:type="dxa"/>
            <w:shd w:val="clear" w:color="auto" w:fill="auto"/>
          </w:tcPr>
          <w:p w14:paraId="06C71041" w14:textId="44BE075A" w:rsidR="00D67F80" w:rsidRPr="003A2FB3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NOME</w:t>
            </w:r>
          </w:p>
        </w:tc>
        <w:tc>
          <w:tcPr>
            <w:tcW w:w="2584" w:type="dxa"/>
            <w:shd w:val="clear" w:color="auto" w:fill="auto"/>
          </w:tcPr>
          <w:p w14:paraId="521ACC85" w14:textId="370561E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Nome</w:t>
            </w:r>
          </w:p>
        </w:tc>
        <w:tc>
          <w:tcPr>
            <w:tcW w:w="1590" w:type="dxa"/>
            <w:shd w:val="clear" w:color="auto" w:fill="auto"/>
          </w:tcPr>
          <w:p w14:paraId="081808D2" w14:textId="44E0FE94" w:rsidR="00D67F80" w:rsidRPr="003A2FB3" w:rsidRDefault="3BDB2C22" w:rsidP="3BDB2C22">
            <w:pPr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5007C906" w14:textId="63A6542E" w:rsidR="00D67F80" w:rsidRPr="003A2FB3" w:rsidRDefault="3BDB2C22" w:rsidP="3BDB2C22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255</w:t>
            </w:r>
          </w:p>
        </w:tc>
        <w:tc>
          <w:tcPr>
            <w:tcW w:w="1447" w:type="dxa"/>
          </w:tcPr>
          <w:p w14:paraId="594864AA" w14:textId="77777777" w:rsidR="00D67F80" w:rsidRDefault="00E73DBE" w:rsidP="00D92A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9A4B1C" w14:paraId="75428E19" w14:textId="77777777" w:rsidTr="3BDB2C22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B4B7A" w14:textId="1A216AFA" w:rsidR="009A4B1C" w:rsidRPr="009A4B1C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CPF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3E182" w14:textId="5C819E37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CPF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8D26" w14:textId="78F7842F" w:rsidR="009A4B1C" w:rsidRPr="009A4B1C" w:rsidRDefault="3BDB2C22" w:rsidP="3BDB2C22">
            <w:pPr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EA11" w14:textId="61C97329" w:rsidR="009A4B1C" w:rsidRPr="009A4B1C" w:rsidRDefault="3BDB2C22" w:rsidP="3BDB2C22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32DC" w14:textId="29472E94" w:rsidR="009A4B1C" w:rsidRPr="009A4B1C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Sim</w:t>
            </w:r>
          </w:p>
        </w:tc>
      </w:tr>
      <w:tr w:rsidR="001D0667" w14:paraId="0E549C0E" w14:textId="77777777" w:rsidTr="3BDB2C22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D0BCD" w14:textId="18BA11CA" w:rsidR="001D0667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RG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B8402" w14:textId="64963864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RG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CC88B" w14:textId="2D39D806" w:rsidR="001D0667" w:rsidRPr="009A4B1C" w:rsidRDefault="3BDB2C22" w:rsidP="3BDB2C22">
            <w:pPr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26E5D" w14:textId="10DD2B3E" w:rsidR="001D0667" w:rsidRPr="009A4B1C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97B9" w14:textId="0848E101" w:rsidR="001D0667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Sim</w:t>
            </w:r>
          </w:p>
        </w:tc>
      </w:tr>
      <w:tr w:rsidR="005B2690" w14:paraId="378280BE" w14:textId="77777777" w:rsidTr="3BDB2C22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7E9A0" w14:textId="1FC1E002" w:rsidR="005B2690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ENDERECO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D19C" w14:textId="5FF6127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Endereço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43A0A" w14:textId="37F20684" w:rsidR="005B2690" w:rsidRDefault="3BDB2C22" w:rsidP="3BDB2C22">
            <w:pPr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4656" w14:textId="1B72A5B2" w:rsidR="005B2690" w:rsidRPr="009A4B1C" w:rsidRDefault="3BDB2C22" w:rsidP="3BDB2C22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255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8718" w14:textId="3F521141" w:rsidR="005B2690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Sim</w:t>
            </w:r>
          </w:p>
        </w:tc>
      </w:tr>
      <w:tr w:rsidR="009A4B1C" w14:paraId="4466E4C1" w14:textId="77777777" w:rsidTr="3BDB2C22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7A630" w14:textId="200796F5" w:rsidR="009A4B1C" w:rsidRPr="009A4B1C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EMAIL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94824" w14:textId="611A5AB4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E-Mail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FD46A" w14:textId="1FCBA55A" w:rsidR="009A4B1C" w:rsidRPr="009A4B1C" w:rsidRDefault="3BDB2C22" w:rsidP="3BDB2C22">
            <w:pPr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1898" w14:textId="0AD6FDF3" w:rsidR="009A4B1C" w:rsidRPr="009A4B1C" w:rsidRDefault="3BDB2C22" w:rsidP="3BDB2C22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150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1262" w14:textId="77777777" w:rsidR="009A4B1C" w:rsidRPr="009A4B1C" w:rsidRDefault="00E73DBE" w:rsidP="003F43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72EEB" w14:paraId="2E5DB23B" w14:textId="77777777" w:rsidTr="3BDB2C22">
        <w:trPr>
          <w:trHeight w:val="255"/>
        </w:trPr>
        <w:tc>
          <w:tcPr>
            <w:tcW w:w="2584" w:type="dxa"/>
            <w:shd w:val="clear" w:color="auto" w:fill="auto"/>
          </w:tcPr>
          <w:p w14:paraId="05E2CD72" w14:textId="66CCD062" w:rsidR="00B72EEB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TELEFONE</w:t>
            </w:r>
          </w:p>
        </w:tc>
        <w:tc>
          <w:tcPr>
            <w:tcW w:w="2584" w:type="dxa"/>
            <w:shd w:val="clear" w:color="auto" w:fill="auto"/>
          </w:tcPr>
          <w:p w14:paraId="4CF1F129" w14:textId="00B28E1E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Telefone</w:t>
            </w:r>
          </w:p>
        </w:tc>
        <w:tc>
          <w:tcPr>
            <w:tcW w:w="1590" w:type="dxa"/>
            <w:shd w:val="clear" w:color="auto" w:fill="auto"/>
          </w:tcPr>
          <w:p w14:paraId="6D8AA7D1" w14:textId="5C4491CB" w:rsidR="00B72EEB" w:rsidRDefault="3BDB2C22" w:rsidP="3BDB2C22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2DE403A5" w14:textId="05A6E86E" w:rsidR="00B72EEB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</w:tcPr>
          <w:p w14:paraId="5AE31C44" w14:textId="77777777" w:rsidR="00B72EEB" w:rsidRDefault="00752284" w:rsidP="003F43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3BDB2C22" w14:paraId="14E97B42" w14:textId="77777777" w:rsidTr="3BDB2C22">
        <w:trPr>
          <w:trHeight w:val="255"/>
        </w:trPr>
        <w:tc>
          <w:tcPr>
            <w:tcW w:w="2584" w:type="dxa"/>
            <w:shd w:val="clear" w:color="auto" w:fill="auto"/>
          </w:tcPr>
          <w:p w14:paraId="2BAF4F45" w14:textId="4F4EF9E0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IDADE</w:t>
            </w:r>
          </w:p>
        </w:tc>
        <w:tc>
          <w:tcPr>
            <w:tcW w:w="2584" w:type="dxa"/>
            <w:shd w:val="clear" w:color="auto" w:fill="auto"/>
          </w:tcPr>
          <w:p w14:paraId="57BE88AB" w14:textId="30259839" w:rsidR="3BDB2C22" w:rsidRDefault="3BDB2C22" w:rsidP="3BDB2C22">
            <w:pPr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Idade</w:t>
            </w:r>
          </w:p>
        </w:tc>
        <w:tc>
          <w:tcPr>
            <w:tcW w:w="1590" w:type="dxa"/>
            <w:shd w:val="clear" w:color="auto" w:fill="auto"/>
          </w:tcPr>
          <w:p w14:paraId="3BCF6043" w14:textId="7D5CDCBD" w:rsidR="3BDB2C22" w:rsidRDefault="3BDB2C22" w:rsidP="3BDB2C22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3BDB2C22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5FFA9F0" w14:textId="31318374" w:rsidR="3BDB2C22" w:rsidRDefault="3BDB2C22" w:rsidP="3BDB2C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25A4EBD6" w14:textId="7E33D1DC" w:rsidR="3BDB2C22" w:rsidRDefault="3BDB2C22" w:rsidP="3BDB2C22">
            <w:pPr>
              <w:jc w:val="center"/>
              <w:rPr>
                <w:rFonts w:ascii="Arial" w:hAnsi="Arial" w:cs="Arial"/>
              </w:rPr>
            </w:pPr>
            <w:r w:rsidRPr="3BDB2C22">
              <w:rPr>
                <w:rFonts w:ascii="Arial" w:hAnsi="Arial" w:cs="Arial"/>
              </w:rPr>
              <w:t>Sim</w:t>
            </w:r>
          </w:p>
        </w:tc>
      </w:tr>
    </w:tbl>
    <w:p w14:paraId="16287F21" w14:textId="77777777" w:rsidR="00C5443C" w:rsidRDefault="00C5443C" w:rsidP="003937B7">
      <w:pPr>
        <w:rPr>
          <w:rFonts w:ascii="Arial" w:hAnsi="Arial" w:cs="Arial"/>
        </w:rPr>
      </w:pPr>
    </w:p>
    <w:p w14:paraId="13CB595B" w14:textId="77777777" w:rsidR="00783683" w:rsidRDefault="00783683" w:rsidP="00E63D11"/>
    <w:p w14:paraId="496AD7A0" w14:textId="16827DBA" w:rsidR="0693606C" w:rsidRDefault="0693606C" w:rsidP="0693606C"/>
    <w:p w14:paraId="2C40FF22" w14:textId="211C3AE5" w:rsidR="0693606C" w:rsidRDefault="0693606C" w:rsidP="0693606C"/>
    <w:p w14:paraId="1905E0CB" w14:textId="5C5508B2" w:rsidR="0693606C" w:rsidRDefault="0693606C" w:rsidP="0693606C"/>
    <w:p w14:paraId="5D5ABC2A" w14:textId="5E10CFB4" w:rsidR="0693606C" w:rsidRDefault="0693606C" w:rsidP="0693606C"/>
    <w:p w14:paraId="0206EBDE" w14:textId="6371DA18" w:rsidR="0693606C" w:rsidRDefault="0693606C" w:rsidP="0693606C"/>
    <w:p w14:paraId="632298A2" w14:textId="6F44FBAF" w:rsidR="0693606C" w:rsidRDefault="0693606C" w:rsidP="0693606C"/>
    <w:p w14:paraId="68B671E0" w14:textId="62108FD3" w:rsidR="3BDB2C22" w:rsidRDefault="3BDB2C22" w:rsidP="3BDB2C22"/>
    <w:p w14:paraId="574805AE" w14:textId="0576966B" w:rsidR="001E4DD9" w:rsidRPr="0016516F" w:rsidRDefault="3BDB2C22" w:rsidP="3BDB2C22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3BDB2C22">
        <w:rPr>
          <w:rFonts w:ascii="Arial" w:hAnsi="Arial" w:cs="Arial"/>
          <w:b/>
          <w:bCs/>
          <w:sz w:val="28"/>
          <w:szCs w:val="28"/>
        </w:rPr>
        <w:t xml:space="preserve">Impressão do PDF com </w:t>
      </w:r>
      <w:proofErr w:type="spellStart"/>
      <w:r w:rsidRPr="3BDB2C22">
        <w:rPr>
          <w:rFonts w:ascii="Arial" w:hAnsi="Arial" w:cs="Arial"/>
          <w:b/>
          <w:bCs/>
          <w:sz w:val="28"/>
          <w:szCs w:val="28"/>
        </w:rPr>
        <w:t>QRCode</w:t>
      </w:r>
      <w:proofErr w:type="spellEnd"/>
    </w:p>
    <w:p w14:paraId="7B04FA47" w14:textId="77777777" w:rsidR="00B7219A" w:rsidRDefault="00B7219A" w:rsidP="00B7219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228351A3" w14:textId="28A207A7" w:rsidR="3BDB2C22" w:rsidRDefault="3BDB2C22" w:rsidP="3BDB2C22">
      <w:pPr>
        <w:spacing w:line="259" w:lineRule="auto"/>
        <w:jc w:val="both"/>
      </w:pPr>
      <w:r w:rsidRPr="3BDB2C22">
        <w:rPr>
          <w:rFonts w:ascii="Arial" w:hAnsi="Arial" w:cs="Arial"/>
        </w:rPr>
        <w:t xml:space="preserve">A Impressão do PDF com o </w:t>
      </w:r>
      <w:proofErr w:type="spellStart"/>
      <w:r w:rsidRPr="3BDB2C22">
        <w:rPr>
          <w:rFonts w:ascii="Arial" w:hAnsi="Arial" w:cs="Arial"/>
        </w:rPr>
        <w:t>QRCode</w:t>
      </w:r>
      <w:proofErr w:type="spellEnd"/>
      <w:r w:rsidRPr="3BDB2C22">
        <w:rPr>
          <w:rFonts w:ascii="Arial" w:hAnsi="Arial" w:cs="Arial"/>
        </w:rPr>
        <w:t xml:space="preserve">, permitirá a integração de dados contidos no </w:t>
      </w:r>
      <w:proofErr w:type="spellStart"/>
      <w:r w:rsidRPr="3BDB2C22">
        <w:rPr>
          <w:rFonts w:ascii="Arial" w:hAnsi="Arial" w:cs="Arial"/>
        </w:rPr>
        <w:t>QrCode</w:t>
      </w:r>
      <w:proofErr w:type="spellEnd"/>
      <w:r w:rsidRPr="3BDB2C22">
        <w:rPr>
          <w:rFonts w:ascii="Arial" w:hAnsi="Arial" w:cs="Arial"/>
        </w:rPr>
        <w:t xml:space="preserve"> </w:t>
      </w:r>
    </w:p>
    <w:p w14:paraId="568C698B" w14:textId="77777777" w:rsidR="00974AB2" w:rsidRDefault="00974AB2" w:rsidP="00B7219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29D6B04F" w14:textId="082C8FE3" w:rsidR="001C3645" w:rsidRDefault="3BDB2C22" w:rsidP="3BDB2C2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3BDB2C22">
        <w:rPr>
          <w:rFonts w:ascii="Arial" w:hAnsi="Arial" w:cs="Arial"/>
          <w:b/>
          <w:bCs/>
          <w:sz w:val="24"/>
          <w:szCs w:val="24"/>
        </w:rPr>
        <w:t xml:space="preserve">Informações que serão impressas no PDF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21"/>
        <w:gridCol w:w="2693"/>
        <w:gridCol w:w="2356"/>
      </w:tblGrid>
      <w:tr w:rsidR="00A43B2F" w14:paraId="6537E124" w14:textId="77777777" w:rsidTr="3BDB2C22">
        <w:trPr>
          <w:trHeight w:val="241"/>
        </w:trPr>
        <w:tc>
          <w:tcPr>
            <w:tcW w:w="2714" w:type="dxa"/>
            <w:shd w:val="clear" w:color="auto" w:fill="DDD9C3"/>
          </w:tcPr>
          <w:p w14:paraId="29FCE41E" w14:textId="77777777" w:rsidR="00A43B2F" w:rsidRPr="00F15B00" w:rsidRDefault="00A43B2F" w:rsidP="00F15B0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68" w:type="dxa"/>
            <w:shd w:val="clear" w:color="auto" w:fill="DDD9C3"/>
          </w:tcPr>
          <w:p w14:paraId="420F41A7" w14:textId="77777777" w:rsidR="00A43B2F" w:rsidRPr="00F15B00" w:rsidRDefault="00A43B2F" w:rsidP="00F15B00">
            <w:pPr>
              <w:rPr>
                <w:b/>
              </w:rPr>
            </w:pPr>
            <w:r w:rsidRPr="00F15B00">
              <w:rPr>
                <w:b/>
              </w:rPr>
              <w:t>Tipo</w:t>
            </w:r>
          </w:p>
        </w:tc>
        <w:tc>
          <w:tcPr>
            <w:tcW w:w="2764" w:type="dxa"/>
            <w:shd w:val="clear" w:color="auto" w:fill="DDD9C3"/>
          </w:tcPr>
          <w:p w14:paraId="18EFA63B" w14:textId="77777777" w:rsidR="00A43B2F" w:rsidRPr="00F15B00" w:rsidRDefault="00A43B2F" w:rsidP="00F15B00">
            <w:pPr>
              <w:jc w:val="center"/>
              <w:rPr>
                <w:b/>
              </w:rPr>
            </w:pPr>
            <w:r w:rsidRPr="00F15B00">
              <w:rPr>
                <w:b/>
              </w:rPr>
              <w:t>Tamanho</w:t>
            </w:r>
          </w:p>
        </w:tc>
        <w:tc>
          <w:tcPr>
            <w:tcW w:w="2410" w:type="dxa"/>
            <w:shd w:val="clear" w:color="auto" w:fill="DDD9C3"/>
          </w:tcPr>
          <w:p w14:paraId="38B92F4D" w14:textId="77777777" w:rsidR="00A43B2F" w:rsidRPr="00F15B00" w:rsidRDefault="00A43B2F" w:rsidP="00F15B00">
            <w:pPr>
              <w:jc w:val="center"/>
              <w:rPr>
                <w:b/>
              </w:rPr>
            </w:pPr>
            <w:r w:rsidRPr="002D1AA7">
              <w:rPr>
                <w:rFonts w:ascii="Calibri" w:hAnsi="Calibri" w:cs="Calibri"/>
                <w:b/>
              </w:rPr>
              <w:t>Obrigatório</w:t>
            </w:r>
          </w:p>
        </w:tc>
      </w:tr>
      <w:tr w:rsidR="00A43B2F" w:rsidRPr="00F15B00" w14:paraId="21E3656D" w14:textId="77777777" w:rsidTr="3BDB2C22">
        <w:trPr>
          <w:trHeight w:val="255"/>
        </w:trPr>
        <w:tc>
          <w:tcPr>
            <w:tcW w:w="2714" w:type="dxa"/>
            <w:shd w:val="clear" w:color="auto" w:fill="auto"/>
          </w:tcPr>
          <w:p w14:paraId="6EAC15AF" w14:textId="06A56CDD" w:rsidR="00A43B2F" w:rsidRDefault="3BDB2C22" w:rsidP="00F15B00">
            <w:r>
              <w:t>Nome</w:t>
            </w:r>
          </w:p>
        </w:tc>
        <w:tc>
          <w:tcPr>
            <w:tcW w:w="2268" w:type="dxa"/>
            <w:shd w:val="clear" w:color="auto" w:fill="auto"/>
          </w:tcPr>
          <w:p w14:paraId="7BCF2EB4" w14:textId="77777777" w:rsidR="00A43B2F" w:rsidRDefault="00A43B2F" w:rsidP="00F15B00">
            <w:proofErr w:type="spellStart"/>
            <w:r>
              <w:t>String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2EC8893D" w14:textId="77777777" w:rsidR="00A43B2F" w:rsidRDefault="00A43B2F" w:rsidP="00F15B00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14:paraId="62EBF9A1" w14:textId="77777777" w:rsidR="00A43B2F" w:rsidRDefault="00A43B2F" w:rsidP="00F15B00">
            <w:pPr>
              <w:jc w:val="center"/>
            </w:pPr>
          </w:p>
        </w:tc>
      </w:tr>
      <w:tr w:rsidR="00A43B2F" w:rsidRPr="00F15B00" w14:paraId="68BD3257" w14:textId="77777777" w:rsidTr="3BDB2C22">
        <w:trPr>
          <w:trHeight w:val="255"/>
        </w:trPr>
        <w:tc>
          <w:tcPr>
            <w:tcW w:w="2714" w:type="dxa"/>
            <w:shd w:val="clear" w:color="auto" w:fill="auto"/>
          </w:tcPr>
          <w:p w14:paraId="26EF3B36" w14:textId="323BAD8E" w:rsidR="00A43B2F" w:rsidRDefault="00A43B2F" w:rsidP="3BDB2C22">
            <w:pPr>
              <w:spacing w:line="259" w:lineRule="auto"/>
            </w:pPr>
          </w:p>
        </w:tc>
        <w:tc>
          <w:tcPr>
            <w:tcW w:w="2268" w:type="dxa"/>
            <w:shd w:val="clear" w:color="auto" w:fill="auto"/>
          </w:tcPr>
          <w:p w14:paraId="2B89993A" w14:textId="77777777" w:rsidR="00A43B2F" w:rsidRDefault="00A43B2F" w:rsidP="00F15B00">
            <w:proofErr w:type="spellStart"/>
            <w:r>
              <w:t>Varchar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33CFEC6B" w14:textId="77777777" w:rsidR="00A43B2F" w:rsidRDefault="00A43B2F" w:rsidP="00F15B00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C6C2CD5" w14:textId="77777777" w:rsidR="00A43B2F" w:rsidRDefault="00A43B2F" w:rsidP="00F15B00">
            <w:pPr>
              <w:jc w:val="center"/>
            </w:pPr>
          </w:p>
        </w:tc>
      </w:tr>
      <w:tr w:rsidR="00A43B2F" w:rsidRPr="00F15B00" w14:paraId="03390EEA" w14:textId="77777777" w:rsidTr="3BDB2C22">
        <w:trPr>
          <w:trHeight w:val="255"/>
        </w:trPr>
        <w:tc>
          <w:tcPr>
            <w:tcW w:w="2714" w:type="dxa"/>
            <w:shd w:val="clear" w:color="auto" w:fill="auto"/>
          </w:tcPr>
          <w:p w14:paraId="53EB146E" w14:textId="77777777" w:rsidR="00A43B2F" w:rsidRDefault="00A43B2F" w:rsidP="00F15B00">
            <w:proofErr w:type="spellStart"/>
            <w:r>
              <w:t>DataInicio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AE4E386" w14:textId="77777777" w:rsidR="00A43B2F" w:rsidRDefault="00A43B2F" w:rsidP="00F15B00">
            <w:proofErr w:type="spellStart"/>
            <w:r>
              <w:t>Timestamp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709E88E4" w14:textId="77777777" w:rsidR="00A43B2F" w:rsidRDefault="00A43B2F" w:rsidP="00F15B00">
            <w:pPr>
              <w:jc w:val="center"/>
            </w:pPr>
          </w:p>
        </w:tc>
        <w:tc>
          <w:tcPr>
            <w:tcW w:w="2410" w:type="dxa"/>
          </w:tcPr>
          <w:p w14:paraId="508C98E9" w14:textId="77777777" w:rsidR="00A43B2F" w:rsidRDefault="00A43B2F" w:rsidP="00F15B00">
            <w:pPr>
              <w:jc w:val="center"/>
            </w:pPr>
          </w:p>
        </w:tc>
      </w:tr>
      <w:tr w:rsidR="00A43B2F" w:rsidRPr="00F15B00" w14:paraId="33BAD9DE" w14:textId="77777777" w:rsidTr="3BDB2C22">
        <w:trPr>
          <w:trHeight w:val="255"/>
        </w:trPr>
        <w:tc>
          <w:tcPr>
            <w:tcW w:w="2714" w:type="dxa"/>
            <w:shd w:val="clear" w:color="auto" w:fill="auto"/>
          </w:tcPr>
          <w:p w14:paraId="4F6187B1" w14:textId="77777777" w:rsidR="00A43B2F" w:rsidRDefault="00A43B2F" w:rsidP="00F15B00">
            <w:proofErr w:type="spellStart"/>
            <w:r>
              <w:t>DataFinal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FFB900E" w14:textId="77777777" w:rsidR="00A43B2F" w:rsidRDefault="00A43B2F" w:rsidP="00F15B00">
            <w:proofErr w:type="spellStart"/>
            <w:r>
              <w:t>Timestamp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779F8E76" w14:textId="77777777" w:rsidR="00A43B2F" w:rsidRDefault="00A43B2F" w:rsidP="00F15B00">
            <w:pPr>
              <w:jc w:val="center"/>
            </w:pPr>
          </w:p>
        </w:tc>
        <w:tc>
          <w:tcPr>
            <w:tcW w:w="2410" w:type="dxa"/>
          </w:tcPr>
          <w:p w14:paraId="7818863E" w14:textId="77777777" w:rsidR="00A43B2F" w:rsidRDefault="00A43B2F" w:rsidP="00F15B00">
            <w:pPr>
              <w:jc w:val="center"/>
            </w:pPr>
          </w:p>
        </w:tc>
      </w:tr>
      <w:tr w:rsidR="00A43B2F" w:rsidRPr="00F15B00" w14:paraId="1C64FC59" w14:textId="77777777" w:rsidTr="3BDB2C22">
        <w:trPr>
          <w:trHeight w:val="255"/>
        </w:trPr>
        <w:tc>
          <w:tcPr>
            <w:tcW w:w="2714" w:type="dxa"/>
            <w:shd w:val="clear" w:color="auto" w:fill="auto"/>
          </w:tcPr>
          <w:p w14:paraId="37B5419D" w14:textId="77777777" w:rsidR="00A43B2F" w:rsidRDefault="00A43B2F" w:rsidP="00F15B00">
            <w:proofErr w:type="spellStart"/>
            <w:r>
              <w:t>NumeroPagina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5F94F2D" w14:textId="77777777" w:rsidR="00A43B2F" w:rsidRDefault="00A43B2F" w:rsidP="00F15B00">
            <w:proofErr w:type="spellStart"/>
            <w:r>
              <w:t>Number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14:paraId="18F999B5" w14:textId="77777777" w:rsidR="00A43B2F" w:rsidRDefault="00A43B2F" w:rsidP="00F15B00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4F69B9A" w14:textId="77777777" w:rsidR="00A43B2F" w:rsidRDefault="00A43B2F" w:rsidP="00F15B00">
            <w:pPr>
              <w:jc w:val="center"/>
            </w:pPr>
          </w:p>
        </w:tc>
      </w:tr>
    </w:tbl>
    <w:p w14:paraId="792F1AA2" w14:textId="52C90D64" w:rsidR="004A6CA2" w:rsidRDefault="004A6CA2" w:rsidP="3BDB2C2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6A8F9EC9" w14:textId="5B70A930" w:rsidR="3BDB2C22" w:rsidRDefault="7711CF4D" w:rsidP="7711CF4D">
      <w:pPr>
        <w:rPr>
          <w:rFonts w:ascii="Arial" w:hAnsi="Arial" w:cs="Arial"/>
          <w:b/>
          <w:bCs/>
          <w:sz w:val="24"/>
          <w:szCs w:val="24"/>
        </w:rPr>
      </w:pPr>
      <w:r w:rsidRPr="7711CF4D">
        <w:rPr>
          <w:rFonts w:ascii="Arial" w:hAnsi="Arial" w:cs="Arial"/>
          <w:b/>
          <w:bCs/>
          <w:sz w:val="24"/>
          <w:szCs w:val="24"/>
        </w:rPr>
        <w:t xml:space="preserve">Informações que serão impressas no </w:t>
      </w:r>
      <w:proofErr w:type="spellStart"/>
      <w:r w:rsidRPr="7711CF4D">
        <w:rPr>
          <w:rFonts w:ascii="Arial" w:hAnsi="Arial" w:cs="Arial"/>
          <w:b/>
          <w:bCs/>
          <w:sz w:val="24"/>
          <w:szCs w:val="24"/>
        </w:rPr>
        <w:t>QrCode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580"/>
        <w:gridCol w:w="1588"/>
        <w:gridCol w:w="1734"/>
        <w:gridCol w:w="1446"/>
      </w:tblGrid>
      <w:tr w:rsidR="7711CF4D" w14:paraId="322BDD28" w14:textId="77777777" w:rsidTr="7711CF4D">
        <w:trPr>
          <w:trHeight w:val="241"/>
        </w:trPr>
        <w:tc>
          <w:tcPr>
            <w:tcW w:w="2584" w:type="dxa"/>
            <w:shd w:val="clear" w:color="auto" w:fill="DDD9C3"/>
          </w:tcPr>
          <w:p w14:paraId="6D80AADA" w14:textId="63CDB6D8" w:rsidR="7711CF4D" w:rsidRDefault="7711CF4D" w:rsidP="7711CF4D">
            <w:pPr>
              <w:rPr>
                <w:rFonts w:ascii="Arial" w:hAnsi="Arial" w:cs="Arial"/>
                <w:b/>
                <w:bCs/>
              </w:rPr>
            </w:pPr>
            <w:r w:rsidRPr="7711CF4D">
              <w:rPr>
                <w:rFonts w:ascii="Arial" w:hAnsi="Arial" w:cs="Arial"/>
                <w:b/>
                <w:bCs/>
              </w:rPr>
              <w:t xml:space="preserve">Campo </w:t>
            </w:r>
            <w:proofErr w:type="spellStart"/>
            <w:r w:rsidRPr="7711CF4D">
              <w:rPr>
                <w:rFonts w:ascii="Arial" w:hAnsi="Arial" w:cs="Arial"/>
                <w:b/>
                <w:bCs/>
              </w:rPr>
              <w:t>Sql</w:t>
            </w:r>
            <w:proofErr w:type="spellEnd"/>
          </w:p>
        </w:tc>
        <w:tc>
          <w:tcPr>
            <w:tcW w:w="2584" w:type="dxa"/>
            <w:shd w:val="clear" w:color="auto" w:fill="DDD9C3"/>
          </w:tcPr>
          <w:p w14:paraId="4373FCED" w14:textId="7723C3DB" w:rsidR="7711CF4D" w:rsidRDefault="7711CF4D" w:rsidP="7711CF4D">
            <w:pPr>
              <w:rPr>
                <w:rFonts w:ascii="Arial" w:hAnsi="Arial" w:cs="Arial"/>
                <w:b/>
                <w:bCs/>
              </w:rPr>
            </w:pPr>
            <w:r w:rsidRPr="7711CF4D">
              <w:rPr>
                <w:rFonts w:ascii="Arial" w:hAnsi="Arial" w:cs="Arial"/>
                <w:b/>
                <w:bCs/>
              </w:rPr>
              <w:t>Campo Tela</w:t>
            </w:r>
          </w:p>
        </w:tc>
        <w:tc>
          <w:tcPr>
            <w:tcW w:w="1590" w:type="dxa"/>
            <w:shd w:val="clear" w:color="auto" w:fill="DDD9C3"/>
          </w:tcPr>
          <w:p w14:paraId="4858DC77" w14:textId="77777777" w:rsidR="7711CF4D" w:rsidRDefault="7711CF4D" w:rsidP="7711CF4D">
            <w:pPr>
              <w:rPr>
                <w:rFonts w:ascii="Arial" w:hAnsi="Arial" w:cs="Arial"/>
                <w:b/>
                <w:bCs/>
              </w:rPr>
            </w:pPr>
            <w:r w:rsidRPr="7711CF4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36" w:type="dxa"/>
            <w:shd w:val="clear" w:color="auto" w:fill="DDD9C3"/>
          </w:tcPr>
          <w:p w14:paraId="1E9BBCDA" w14:textId="77777777" w:rsidR="7711CF4D" w:rsidRDefault="7711CF4D" w:rsidP="7711CF4D">
            <w:pPr>
              <w:jc w:val="center"/>
              <w:rPr>
                <w:rFonts w:ascii="Arial" w:hAnsi="Arial" w:cs="Arial"/>
                <w:b/>
                <w:bCs/>
              </w:rPr>
            </w:pPr>
            <w:r w:rsidRPr="7711CF4D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447" w:type="dxa"/>
            <w:shd w:val="clear" w:color="auto" w:fill="DDD9C3"/>
          </w:tcPr>
          <w:p w14:paraId="7A20CD13" w14:textId="77777777" w:rsidR="7711CF4D" w:rsidRDefault="7711CF4D" w:rsidP="7711CF4D">
            <w:pPr>
              <w:jc w:val="center"/>
              <w:rPr>
                <w:rFonts w:ascii="Arial" w:hAnsi="Arial" w:cs="Arial"/>
                <w:b/>
                <w:bCs/>
              </w:rPr>
            </w:pPr>
            <w:r w:rsidRPr="7711CF4D">
              <w:rPr>
                <w:rFonts w:ascii="Calibri" w:hAnsi="Calibri" w:cs="Calibri"/>
                <w:b/>
                <w:bCs/>
              </w:rPr>
              <w:t>Obrigatório</w:t>
            </w:r>
          </w:p>
        </w:tc>
      </w:tr>
      <w:tr w:rsidR="7711CF4D" w14:paraId="5A82A105" w14:textId="77777777" w:rsidTr="7711CF4D">
        <w:trPr>
          <w:trHeight w:val="255"/>
        </w:trPr>
        <w:tc>
          <w:tcPr>
            <w:tcW w:w="2584" w:type="dxa"/>
            <w:shd w:val="clear" w:color="auto" w:fill="auto"/>
          </w:tcPr>
          <w:p w14:paraId="6EB397D4" w14:textId="7C5262D7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ID</w:t>
            </w:r>
          </w:p>
        </w:tc>
        <w:tc>
          <w:tcPr>
            <w:tcW w:w="2584" w:type="dxa"/>
            <w:shd w:val="clear" w:color="auto" w:fill="auto"/>
          </w:tcPr>
          <w:p w14:paraId="3288C7A1" w14:textId="1C3E4EB9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Código</w:t>
            </w:r>
          </w:p>
        </w:tc>
        <w:tc>
          <w:tcPr>
            <w:tcW w:w="1590" w:type="dxa"/>
            <w:shd w:val="clear" w:color="auto" w:fill="auto"/>
          </w:tcPr>
          <w:p w14:paraId="5C59C739" w14:textId="77777777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066D7553" w14:textId="77777777" w:rsidR="7711CF4D" w:rsidRDefault="7711CF4D" w:rsidP="7711CF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3BCB86C1" w14:textId="77777777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453B0B5F" w14:textId="77777777" w:rsidTr="7711CF4D">
        <w:trPr>
          <w:trHeight w:val="255"/>
        </w:trPr>
        <w:tc>
          <w:tcPr>
            <w:tcW w:w="2584" w:type="dxa"/>
            <w:shd w:val="clear" w:color="auto" w:fill="auto"/>
          </w:tcPr>
          <w:p w14:paraId="5D8D0476" w14:textId="44BE075A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NOME</w:t>
            </w:r>
          </w:p>
        </w:tc>
        <w:tc>
          <w:tcPr>
            <w:tcW w:w="2584" w:type="dxa"/>
            <w:shd w:val="clear" w:color="auto" w:fill="auto"/>
          </w:tcPr>
          <w:p w14:paraId="10533C2C" w14:textId="370561E9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Nome</w:t>
            </w:r>
          </w:p>
        </w:tc>
        <w:tc>
          <w:tcPr>
            <w:tcW w:w="1590" w:type="dxa"/>
            <w:shd w:val="clear" w:color="auto" w:fill="auto"/>
          </w:tcPr>
          <w:p w14:paraId="56E10EA5" w14:textId="44E0FE94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5D2185C6" w14:textId="63A6542E" w:rsidR="7711CF4D" w:rsidRDefault="7711CF4D" w:rsidP="7711CF4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255</w:t>
            </w:r>
          </w:p>
        </w:tc>
        <w:tc>
          <w:tcPr>
            <w:tcW w:w="1447" w:type="dxa"/>
          </w:tcPr>
          <w:p w14:paraId="71C71EA6" w14:textId="77777777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533BDDC6" w14:textId="77777777" w:rsidTr="7711CF4D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A32FF" w14:textId="1A216AFA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CPF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B32C" w14:textId="5C819E37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CPF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4EA4" w14:textId="78F7842F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F376F" w14:textId="61C97329" w:rsidR="7711CF4D" w:rsidRDefault="7711CF4D" w:rsidP="7711CF4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8F88" w14:textId="29472E94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4FA7270C" w14:textId="77777777" w:rsidTr="7711CF4D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92F5B" w14:textId="18BA11CA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RG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ABFF3" w14:textId="64963864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RG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5D8A0" w14:textId="2D39D806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5527D" w14:textId="10DD2B3E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DB1D" w14:textId="0848E101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0E2FEF0F" w14:textId="77777777" w:rsidTr="7711CF4D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D1F0" w14:textId="1FC1E002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ENDERECO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E301" w14:textId="5FF61279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Endereço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924E5" w14:textId="37F20684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6EAF" w14:textId="1B72A5B2" w:rsidR="7711CF4D" w:rsidRDefault="7711CF4D" w:rsidP="7711CF4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255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0E8A" w14:textId="3F521141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147CABD1" w14:textId="77777777" w:rsidTr="7711CF4D">
        <w:trPr>
          <w:trHeight w:val="255"/>
        </w:trPr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EDCA2" w14:textId="200796F5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EMAIL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6359" w14:textId="611A5AB4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E-Mail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7639E" w14:textId="1FCBA55A" w:rsidR="7711CF4D" w:rsidRDefault="7711CF4D" w:rsidP="7711CF4D">
            <w:pPr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41E3" w14:textId="0AD6FDF3" w:rsidR="7711CF4D" w:rsidRDefault="7711CF4D" w:rsidP="7711CF4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150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6954" w14:textId="77777777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47F6BB5A" w14:textId="77777777" w:rsidTr="7711CF4D">
        <w:trPr>
          <w:trHeight w:val="255"/>
        </w:trPr>
        <w:tc>
          <w:tcPr>
            <w:tcW w:w="2584" w:type="dxa"/>
            <w:shd w:val="clear" w:color="auto" w:fill="auto"/>
          </w:tcPr>
          <w:p w14:paraId="56422284" w14:textId="66CCD062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TELEFONE</w:t>
            </w:r>
          </w:p>
        </w:tc>
        <w:tc>
          <w:tcPr>
            <w:tcW w:w="2584" w:type="dxa"/>
            <w:shd w:val="clear" w:color="auto" w:fill="auto"/>
          </w:tcPr>
          <w:p w14:paraId="40EFA4AC" w14:textId="00B28E1E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Telefone</w:t>
            </w:r>
          </w:p>
        </w:tc>
        <w:tc>
          <w:tcPr>
            <w:tcW w:w="1590" w:type="dxa"/>
            <w:shd w:val="clear" w:color="auto" w:fill="auto"/>
          </w:tcPr>
          <w:p w14:paraId="23A08B06" w14:textId="5C4491CB" w:rsidR="7711CF4D" w:rsidRDefault="7711CF4D" w:rsidP="7711CF4D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114137C8" w14:textId="05A6E86E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50</w:t>
            </w:r>
          </w:p>
        </w:tc>
        <w:tc>
          <w:tcPr>
            <w:tcW w:w="1447" w:type="dxa"/>
          </w:tcPr>
          <w:p w14:paraId="6204E4B7" w14:textId="77777777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  <w:tr w:rsidR="7711CF4D" w14:paraId="5BCA482C" w14:textId="77777777" w:rsidTr="7711CF4D">
        <w:trPr>
          <w:trHeight w:val="255"/>
        </w:trPr>
        <w:tc>
          <w:tcPr>
            <w:tcW w:w="2584" w:type="dxa"/>
            <w:shd w:val="clear" w:color="auto" w:fill="auto"/>
          </w:tcPr>
          <w:p w14:paraId="7925EC4A" w14:textId="4F4EF9E0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IDADE</w:t>
            </w:r>
          </w:p>
        </w:tc>
        <w:tc>
          <w:tcPr>
            <w:tcW w:w="2584" w:type="dxa"/>
            <w:shd w:val="clear" w:color="auto" w:fill="auto"/>
          </w:tcPr>
          <w:p w14:paraId="5C89276B" w14:textId="30259839" w:rsidR="7711CF4D" w:rsidRDefault="7711CF4D" w:rsidP="7711CF4D">
            <w:pPr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Idade</w:t>
            </w:r>
          </w:p>
        </w:tc>
        <w:tc>
          <w:tcPr>
            <w:tcW w:w="1590" w:type="dxa"/>
            <w:shd w:val="clear" w:color="auto" w:fill="auto"/>
          </w:tcPr>
          <w:p w14:paraId="39A706C1" w14:textId="7D5CDCBD" w:rsidR="7711CF4D" w:rsidRDefault="7711CF4D" w:rsidP="7711CF4D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7711CF4D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57909F0B" w14:textId="31318374" w:rsidR="7711CF4D" w:rsidRDefault="7711CF4D" w:rsidP="7711CF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7" w:type="dxa"/>
          </w:tcPr>
          <w:p w14:paraId="582446D1" w14:textId="7E33D1DC" w:rsidR="7711CF4D" w:rsidRDefault="7711CF4D" w:rsidP="7711CF4D">
            <w:pPr>
              <w:jc w:val="center"/>
              <w:rPr>
                <w:rFonts w:ascii="Arial" w:hAnsi="Arial" w:cs="Arial"/>
              </w:rPr>
            </w:pPr>
            <w:r w:rsidRPr="7711CF4D">
              <w:rPr>
                <w:rFonts w:ascii="Arial" w:hAnsi="Arial" w:cs="Arial"/>
              </w:rPr>
              <w:t>Sim</w:t>
            </w:r>
          </w:p>
        </w:tc>
      </w:tr>
    </w:tbl>
    <w:p w14:paraId="454F287C" w14:textId="022284CB" w:rsidR="7711CF4D" w:rsidRDefault="7711CF4D" w:rsidP="7711CF4D"/>
    <w:p w14:paraId="18D426C1" w14:textId="0A23F7B0" w:rsidR="7711CF4D" w:rsidRDefault="7711CF4D" w:rsidP="7711CF4D"/>
    <w:p w14:paraId="0B717107" w14:textId="30034B85" w:rsidR="7711CF4D" w:rsidRDefault="7711CF4D" w:rsidP="7711CF4D">
      <w:r>
        <w:t xml:space="preserve">Os dados acima </w:t>
      </w:r>
      <w:proofErr w:type="gramStart"/>
      <w:r>
        <w:t>serão Zipados</w:t>
      </w:r>
      <w:proofErr w:type="gramEnd"/>
      <w:r>
        <w:t xml:space="preserve"> e convertidos para Base64</w:t>
      </w:r>
    </w:p>
    <w:p w14:paraId="0027DD0D" w14:textId="4EDE1653" w:rsidR="7711CF4D" w:rsidRDefault="7711CF4D" w:rsidP="7711CF4D">
      <w:pPr>
        <w:spacing w:line="259" w:lineRule="auto"/>
      </w:pPr>
      <w:r>
        <w:t xml:space="preserve">Após a </w:t>
      </w:r>
      <w:proofErr w:type="spellStart"/>
      <w:r>
        <w:t>leiura</w:t>
      </w:r>
      <w:proofErr w:type="spellEnd"/>
      <w:r>
        <w:t xml:space="preserve"> do </w:t>
      </w:r>
      <w:proofErr w:type="spellStart"/>
      <w:r>
        <w:t>QRCode</w:t>
      </w:r>
      <w:proofErr w:type="spellEnd"/>
      <w:r>
        <w:t xml:space="preserve"> será visualizado uma </w:t>
      </w:r>
      <w:proofErr w:type="spellStart"/>
      <w:r>
        <w:t>Scrip</w:t>
      </w:r>
      <w:proofErr w:type="spellEnd"/>
      <w:r>
        <w:t xml:space="preserve"> Base64 que o Cliente na outra ponta devera </w:t>
      </w:r>
      <w:proofErr w:type="spellStart"/>
      <w:r>
        <w:t>deconverter</w:t>
      </w:r>
      <w:proofErr w:type="spellEnd"/>
      <w:r>
        <w:t xml:space="preserve"> para Byte e retirado o Zip para que </w:t>
      </w:r>
      <w:proofErr w:type="spellStart"/>
      <w:r>
        <w:t>sejá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a visualização dos dados enviados via </w:t>
      </w:r>
      <w:proofErr w:type="spellStart"/>
      <w:r>
        <w:t>QrCode</w:t>
      </w:r>
      <w:proofErr w:type="spellEnd"/>
    </w:p>
    <w:p w14:paraId="6BFA0D31" w14:textId="6230DF55" w:rsidR="7711CF4D" w:rsidRDefault="7711CF4D" w:rsidP="7711CF4D">
      <w:pPr>
        <w:spacing w:line="259" w:lineRule="auto"/>
      </w:pPr>
    </w:p>
    <w:p w14:paraId="014BE26B" w14:textId="485DAE16" w:rsidR="7711CF4D" w:rsidRDefault="7711CF4D" w:rsidP="7711CF4D">
      <w:pPr>
        <w:spacing w:line="259" w:lineRule="auto"/>
      </w:pPr>
      <w:proofErr w:type="spellStart"/>
      <w:r>
        <w:t>Leirura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= Qasda234kh23b+aksjdasdjhj234j4jh4jh4j234hj6jk+7&amp;42msd5as4a5s4d</w:t>
      </w:r>
    </w:p>
    <w:p w14:paraId="03BB739D" w14:textId="026097A5" w:rsidR="7711CF4D" w:rsidRDefault="7711CF4D" w:rsidP="7711CF4D"/>
    <w:sectPr w:rsidR="7711CF4D" w:rsidSect="00723F81">
      <w:headerReference w:type="default" r:id="rId8"/>
      <w:footerReference w:type="even" r:id="rId9"/>
      <w:footerReference w:type="default" r:id="rId10"/>
      <w:type w:val="nextColumn"/>
      <w:pgSz w:w="12242" w:h="15842" w:code="1"/>
      <w:pgMar w:top="851" w:right="1043" w:bottom="851" w:left="1259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82860" w14:textId="77777777" w:rsidR="00635816" w:rsidRDefault="00635816">
      <w:r>
        <w:separator/>
      </w:r>
    </w:p>
  </w:endnote>
  <w:endnote w:type="continuationSeparator" w:id="0">
    <w:p w14:paraId="4FF4D9BA" w14:textId="77777777" w:rsidR="00635816" w:rsidRDefault="0063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FA60D7" w:rsidRDefault="00FA60D7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DC539F" w14:textId="77777777" w:rsidR="00FA60D7" w:rsidRDefault="00FA60D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DAE8" w14:textId="77777777" w:rsidR="00A54D30" w:rsidRPr="00A54D30" w:rsidRDefault="00A54D30" w:rsidP="00A54D30">
    <w:pPr>
      <w:pStyle w:val="Rodap"/>
      <w:pBdr>
        <w:top w:val="thinThickSmallGap" w:sz="24" w:space="1" w:color="622423"/>
      </w:pBdr>
      <w:tabs>
        <w:tab w:val="clear" w:pos="4419"/>
        <w:tab w:val="clear" w:pos="8838"/>
        <w:tab w:val="right" w:pos="9940"/>
      </w:tabs>
      <w:ind w:left="-142"/>
      <w:rPr>
        <w:rFonts w:ascii="Arial" w:hAnsi="Arial" w:cs="Arial"/>
        <w:sz w:val="16"/>
      </w:rPr>
    </w:pPr>
    <w:r w:rsidRPr="00A54D30">
      <w:rPr>
        <w:rFonts w:ascii="Arial" w:hAnsi="Arial" w:cs="Arial"/>
        <w:sz w:val="16"/>
      </w:rPr>
      <w:t>Versão 1.1</w:t>
    </w:r>
    <w:r w:rsidRPr="00A54D30">
      <w:rPr>
        <w:rFonts w:ascii="Arial" w:hAnsi="Arial" w:cs="Arial"/>
        <w:sz w:val="16"/>
      </w:rPr>
      <w:tab/>
    </w:r>
    <w:r w:rsidRPr="00A54D30">
      <w:rPr>
        <w:rFonts w:ascii="Arial" w:hAnsi="Arial" w:cs="Arial"/>
        <w:sz w:val="16"/>
      </w:rPr>
      <w:fldChar w:fldCharType="begin"/>
    </w:r>
    <w:r w:rsidRPr="00A54D30">
      <w:rPr>
        <w:rFonts w:ascii="Arial" w:hAnsi="Arial" w:cs="Arial"/>
        <w:sz w:val="16"/>
      </w:rPr>
      <w:instrText>PAGE   \* MERGEFORMAT</w:instrText>
    </w:r>
    <w:r w:rsidRPr="00A54D30">
      <w:rPr>
        <w:rFonts w:ascii="Arial" w:hAnsi="Arial" w:cs="Arial"/>
        <w:sz w:val="16"/>
      </w:rPr>
      <w:fldChar w:fldCharType="separate"/>
    </w:r>
    <w:r w:rsidR="00F05E63">
      <w:rPr>
        <w:rFonts w:ascii="Arial" w:hAnsi="Arial" w:cs="Arial"/>
        <w:noProof/>
        <w:sz w:val="16"/>
      </w:rPr>
      <w:t>22</w:t>
    </w:r>
    <w:r w:rsidRPr="00A54D30">
      <w:rPr>
        <w:rFonts w:ascii="Arial" w:hAnsi="Arial" w:cs="Arial"/>
        <w:sz w:val="16"/>
      </w:rPr>
      <w:fldChar w:fldCharType="end"/>
    </w:r>
  </w:p>
  <w:p w14:paraId="4F24943C" w14:textId="77777777" w:rsidR="00A54D30" w:rsidRDefault="00A54D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F7FB" w14:textId="77777777" w:rsidR="00635816" w:rsidRDefault="00635816">
      <w:r>
        <w:separator/>
      </w:r>
    </w:p>
  </w:footnote>
  <w:footnote w:type="continuationSeparator" w:id="0">
    <w:p w14:paraId="5E22814B" w14:textId="77777777" w:rsidR="00635816" w:rsidRDefault="00635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5757"/>
      <w:gridCol w:w="2181"/>
    </w:tblGrid>
    <w:tr w:rsidR="00FA60D7" w14:paraId="0CC30142" w14:textId="77777777" w:rsidTr="0693606C">
      <w:trPr>
        <w:cantSplit/>
        <w:trHeight w:val="1742"/>
      </w:trPr>
      <w:tc>
        <w:tcPr>
          <w:tcW w:w="2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223B45" w14:textId="229FB541" w:rsidR="00FA60D7" w:rsidRDefault="00FA60D7" w:rsidP="00CD5595">
          <w:pPr>
            <w:ind w:right="12"/>
            <w:jc w:val="center"/>
            <w:rPr>
              <w:rFonts w:ascii="Arial" w:hAnsi="Arial" w:cs="Arial"/>
            </w:rPr>
          </w:pPr>
        </w:p>
      </w:tc>
      <w:tc>
        <w:tcPr>
          <w:tcW w:w="575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2D1737E4" w14:textId="283C930E" w:rsidR="00FA60D7" w:rsidRDefault="00FA60D7" w:rsidP="0015782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Especificação </w:t>
          </w:r>
          <w:r w:rsidR="00C54208">
            <w:rPr>
              <w:rFonts w:ascii="Arial" w:hAnsi="Arial" w:cs="Arial"/>
              <w:b/>
              <w:sz w:val="28"/>
              <w:szCs w:val="28"/>
            </w:rPr>
            <w:t>Integração de Cadastro</w:t>
          </w:r>
        </w:p>
      </w:tc>
      <w:tc>
        <w:tcPr>
          <w:tcW w:w="21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9CD7A1" w14:textId="63F940B3" w:rsidR="00FA60D7" w:rsidRDefault="00FA60D7" w:rsidP="001576E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</w:tc>
    </w:tr>
  </w:tbl>
  <w:p w14:paraId="6A9A2604" w14:textId="77777777" w:rsidR="00FA60D7" w:rsidRDefault="00FA6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E51"/>
    <w:multiLevelType w:val="hybridMultilevel"/>
    <w:tmpl w:val="04187F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E5D2B"/>
    <w:multiLevelType w:val="multilevel"/>
    <w:tmpl w:val="E5CC4B9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4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abstractNum w:abstractNumId="2" w15:restartNumberingAfterBreak="0">
    <w:nsid w:val="0CA672D0"/>
    <w:multiLevelType w:val="multilevel"/>
    <w:tmpl w:val="F02C71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96" w:hanging="2160"/>
      </w:pPr>
      <w:rPr>
        <w:rFonts w:hint="default"/>
      </w:rPr>
    </w:lvl>
  </w:abstractNum>
  <w:abstractNum w:abstractNumId="3" w15:restartNumberingAfterBreak="0">
    <w:nsid w:val="13B81FBB"/>
    <w:multiLevelType w:val="multilevel"/>
    <w:tmpl w:val="9DCC41D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274211"/>
    <w:multiLevelType w:val="singleLevel"/>
    <w:tmpl w:val="735ACBCE"/>
    <w:lvl w:ilvl="0">
      <w:start w:val="1"/>
      <w:numFmt w:val="decimal"/>
      <w:pStyle w:val="EstiloTtulo1Maysculas"/>
      <w:lvlText w:val="8.2.%1 - "/>
      <w:legacy w:legacy="1" w:legacySpace="0" w:legacyIndent="709"/>
      <w:lvlJc w:val="left"/>
      <w:pPr>
        <w:ind w:left="709" w:hanging="709"/>
      </w:pPr>
    </w:lvl>
  </w:abstractNum>
  <w:abstractNum w:abstractNumId="5" w15:restartNumberingAfterBreak="0">
    <w:nsid w:val="20273FEB"/>
    <w:multiLevelType w:val="hybridMultilevel"/>
    <w:tmpl w:val="A1687E46"/>
    <w:lvl w:ilvl="0" w:tplc="FFFFFFFF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D403A9D"/>
    <w:multiLevelType w:val="hybridMultilevel"/>
    <w:tmpl w:val="A3FC797E"/>
    <w:lvl w:ilvl="0" w:tplc="385810E4">
      <w:start w:val="2"/>
      <w:numFmt w:val="decimal"/>
      <w:lvlText w:val="%1."/>
      <w:lvlJc w:val="left"/>
      <w:pPr>
        <w:ind w:left="720" w:hanging="360"/>
      </w:pPr>
    </w:lvl>
    <w:lvl w:ilvl="1" w:tplc="82626324">
      <w:start w:val="1"/>
      <w:numFmt w:val="lowerLetter"/>
      <w:lvlText w:val="%2."/>
      <w:lvlJc w:val="left"/>
      <w:pPr>
        <w:ind w:left="1440" w:hanging="360"/>
      </w:pPr>
    </w:lvl>
    <w:lvl w:ilvl="2" w:tplc="FB2A29EC">
      <w:start w:val="1"/>
      <w:numFmt w:val="lowerRoman"/>
      <w:lvlText w:val="%3."/>
      <w:lvlJc w:val="right"/>
      <w:pPr>
        <w:ind w:left="2160" w:hanging="180"/>
      </w:pPr>
    </w:lvl>
    <w:lvl w:ilvl="3" w:tplc="886CFF34">
      <w:start w:val="1"/>
      <w:numFmt w:val="decimal"/>
      <w:lvlText w:val="%4."/>
      <w:lvlJc w:val="left"/>
      <w:pPr>
        <w:ind w:left="2880" w:hanging="360"/>
      </w:pPr>
    </w:lvl>
    <w:lvl w:ilvl="4" w:tplc="FAB46214">
      <w:start w:val="1"/>
      <w:numFmt w:val="lowerLetter"/>
      <w:lvlText w:val="%5."/>
      <w:lvlJc w:val="left"/>
      <w:pPr>
        <w:ind w:left="3600" w:hanging="360"/>
      </w:pPr>
    </w:lvl>
    <w:lvl w:ilvl="5" w:tplc="3856BFB8">
      <w:start w:val="1"/>
      <w:numFmt w:val="lowerRoman"/>
      <w:lvlText w:val="%6."/>
      <w:lvlJc w:val="right"/>
      <w:pPr>
        <w:ind w:left="4320" w:hanging="180"/>
      </w:pPr>
    </w:lvl>
    <w:lvl w:ilvl="6" w:tplc="826014D6">
      <w:start w:val="1"/>
      <w:numFmt w:val="decimal"/>
      <w:lvlText w:val="%7."/>
      <w:lvlJc w:val="left"/>
      <w:pPr>
        <w:ind w:left="5040" w:hanging="360"/>
      </w:pPr>
    </w:lvl>
    <w:lvl w:ilvl="7" w:tplc="D458B434">
      <w:start w:val="1"/>
      <w:numFmt w:val="lowerLetter"/>
      <w:lvlText w:val="%8."/>
      <w:lvlJc w:val="left"/>
      <w:pPr>
        <w:ind w:left="5760" w:hanging="360"/>
      </w:pPr>
    </w:lvl>
    <w:lvl w:ilvl="8" w:tplc="AE880F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84888"/>
    <w:multiLevelType w:val="multilevel"/>
    <w:tmpl w:val="B5028A06"/>
    <w:lvl w:ilvl="0">
      <w:start w:val="1"/>
      <w:numFmt w:val="decimal"/>
      <w:pStyle w:val="Ttul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7" w:hanging="720"/>
      </w:pPr>
    </w:lvl>
    <w:lvl w:ilvl="2">
      <w:start w:val="1"/>
      <w:numFmt w:val="decimal"/>
      <w:isLgl/>
      <w:lvlText w:val="%1.%2.%3."/>
      <w:lvlJc w:val="left"/>
      <w:pPr>
        <w:ind w:left="179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76" w:hanging="2160"/>
      </w:pPr>
      <w:rPr>
        <w:rFonts w:hint="default"/>
      </w:rPr>
    </w:lvl>
  </w:abstractNum>
  <w:abstractNum w:abstractNumId="8" w15:restartNumberingAfterBreak="0">
    <w:nsid w:val="43612DD9"/>
    <w:multiLevelType w:val="multilevel"/>
    <w:tmpl w:val="37E220B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96" w:hanging="2160"/>
      </w:pPr>
      <w:rPr>
        <w:rFonts w:hint="default"/>
      </w:rPr>
    </w:lvl>
  </w:abstractNum>
  <w:abstractNum w:abstractNumId="9" w15:restartNumberingAfterBreak="0">
    <w:nsid w:val="43E86729"/>
    <w:multiLevelType w:val="hybridMultilevel"/>
    <w:tmpl w:val="C4661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C7352"/>
    <w:multiLevelType w:val="hybridMultilevel"/>
    <w:tmpl w:val="D5C0E0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328A4"/>
    <w:multiLevelType w:val="multilevel"/>
    <w:tmpl w:val="85B0280C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03" w:hanging="2160"/>
      </w:pPr>
      <w:rPr>
        <w:rFonts w:hint="default"/>
      </w:rPr>
    </w:lvl>
  </w:abstractNum>
  <w:abstractNum w:abstractNumId="12" w15:restartNumberingAfterBreak="0">
    <w:nsid w:val="5C75335C"/>
    <w:multiLevelType w:val="hybridMultilevel"/>
    <w:tmpl w:val="73AE518C"/>
    <w:lvl w:ilvl="0" w:tplc="9042BCE0">
      <w:start w:val="1"/>
      <w:numFmt w:val="decimal"/>
      <w:pStyle w:val="Subttulo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20E6"/>
    <w:multiLevelType w:val="hybridMultilevel"/>
    <w:tmpl w:val="8CD652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E40A71"/>
    <w:multiLevelType w:val="hybridMultilevel"/>
    <w:tmpl w:val="6418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8"/>
  </w:num>
  <w:num w:numId="14">
    <w:abstractNumId w:val="12"/>
  </w:num>
  <w:num w:numId="15">
    <w:abstractNumId w:val="3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1" w:dllVersion="513" w:checkStyle="1"/>
  <w:activeWritingStyle w:appName="MSWord" w:lang="es-ES_tradnl" w:vendorID="9" w:dllVersion="512" w:checkStyle="1"/>
  <w:activeWritingStyle w:appName="MSWord" w:lang="pt-BR" w:vendorID="13" w:dllVersion="513" w:checkStyle="1"/>
  <w:proofState w:spelling="clean" w:grammar="clean"/>
  <w:attachedTemplate r:id="rId1"/>
  <w:defaultTabStop w:val="1843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rokecolor="red">
      <v:stroke color="red" weight="3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FE"/>
    <w:rsid w:val="000009B9"/>
    <w:rsid w:val="00000BBC"/>
    <w:rsid w:val="00004667"/>
    <w:rsid w:val="0000495D"/>
    <w:rsid w:val="00010B4E"/>
    <w:rsid w:val="000139B1"/>
    <w:rsid w:val="000140FB"/>
    <w:rsid w:val="00024B68"/>
    <w:rsid w:val="00025A03"/>
    <w:rsid w:val="00042588"/>
    <w:rsid w:val="00043E20"/>
    <w:rsid w:val="0004513F"/>
    <w:rsid w:val="000568D4"/>
    <w:rsid w:val="000606B4"/>
    <w:rsid w:val="000720AD"/>
    <w:rsid w:val="00073313"/>
    <w:rsid w:val="00083941"/>
    <w:rsid w:val="000845B4"/>
    <w:rsid w:val="00092249"/>
    <w:rsid w:val="00095F06"/>
    <w:rsid w:val="000960DD"/>
    <w:rsid w:val="000B0C99"/>
    <w:rsid w:val="000B4761"/>
    <w:rsid w:val="000B580D"/>
    <w:rsid w:val="000B5CBB"/>
    <w:rsid w:val="000B7D54"/>
    <w:rsid w:val="000C0507"/>
    <w:rsid w:val="000C0781"/>
    <w:rsid w:val="000C326B"/>
    <w:rsid w:val="000C3DDA"/>
    <w:rsid w:val="000C4BD1"/>
    <w:rsid w:val="000C64B1"/>
    <w:rsid w:val="000C7B29"/>
    <w:rsid w:val="000D0B56"/>
    <w:rsid w:val="000D29EF"/>
    <w:rsid w:val="000D664C"/>
    <w:rsid w:val="000D74E7"/>
    <w:rsid w:val="000E08FE"/>
    <w:rsid w:val="000E4D20"/>
    <w:rsid w:val="000E50DD"/>
    <w:rsid w:val="000F09E9"/>
    <w:rsid w:val="000F0C3E"/>
    <w:rsid w:val="000F13A7"/>
    <w:rsid w:val="000F252D"/>
    <w:rsid w:val="000F4070"/>
    <w:rsid w:val="000F76BA"/>
    <w:rsid w:val="0011001B"/>
    <w:rsid w:val="00112B6F"/>
    <w:rsid w:val="00113B86"/>
    <w:rsid w:val="00115CEE"/>
    <w:rsid w:val="00117F9B"/>
    <w:rsid w:val="001216AA"/>
    <w:rsid w:val="00122A04"/>
    <w:rsid w:val="00124148"/>
    <w:rsid w:val="00124478"/>
    <w:rsid w:val="001323C9"/>
    <w:rsid w:val="001330DF"/>
    <w:rsid w:val="00134388"/>
    <w:rsid w:val="00135A07"/>
    <w:rsid w:val="0013630E"/>
    <w:rsid w:val="0014547B"/>
    <w:rsid w:val="00151339"/>
    <w:rsid w:val="00151C55"/>
    <w:rsid w:val="001522AC"/>
    <w:rsid w:val="0015515E"/>
    <w:rsid w:val="001576E5"/>
    <w:rsid w:val="00157820"/>
    <w:rsid w:val="0016256A"/>
    <w:rsid w:val="0016516F"/>
    <w:rsid w:val="00176173"/>
    <w:rsid w:val="00180B26"/>
    <w:rsid w:val="00180D05"/>
    <w:rsid w:val="00193F0E"/>
    <w:rsid w:val="0019658B"/>
    <w:rsid w:val="00196FCD"/>
    <w:rsid w:val="001A0164"/>
    <w:rsid w:val="001A0A6C"/>
    <w:rsid w:val="001A61C1"/>
    <w:rsid w:val="001A6512"/>
    <w:rsid w:val="001A7310"/>
    <w:rsid w:val="001B0CB3"/>
    <w:rsid w:val="001B1B03"/>
    <w:rsid w:val="001B31C7"/>
    <w:rsid w:val="001B73E3"/>
    <w:rsid w:val="001B7BF1"/>
    <w:rsid w:val="001C0AC9"/>
    <w:rsid w:val="001C3645"/>
    <w:rsid w:val="001C58D7"/>
    <w:rsid w:val="001D0667"/>
    <w:rsid w:val="001E4B59"/>
    <w:rsid w:val="001E4DD9"/>
    <w:rsid w:val="001F1327"/>
    <w:rsid w:val="001F2F12"/>
    <w:rsid w:val="001F4848"/>
    <w:rsid w:val="001F6D96"/>
    <w:rsid w:val="002017A9"/>
    <w:rsid w:val="00206420"/>
    <w:rsid w:val="00211758"/>
    <w:rsid w:val="00212BA4"/>
    <w:rsid w:val="00212F21"/>
    <w:rsid w:val="0021532B"/>
    <w:rsid w:val="002238D6"/>
    <w:rsid w:val="00224FAC"/>
    <w:rsid w:val="002257D6"/>
    <w:rsid w:val="00225947"/>
    <w:rsid w:val="002271C8"/>
    <w:rsid w:val="002274E2"/>
    <w:rsid w:val="00232943"/>
    <w:rsid w:val="002378B7"/>
    <w:rsid w:val="00240AB0"/>
    <w:rsid w:val="002506ED"/>
    <w:rsid w:val="00250800"/>
    <w:rsid w:val="00256B0E"/>
    <w:rsid w:val="00262F6D"/>
    <w:rsid w:val="00271A21"/>
    <w:rsid w:val="00274AA4"/>
    <w:rsid w:val="00277BE0"/>
    <w:rsid w:val="00277BF7"/>
    <w:rsid w:val="00280AC2"/>
    <w:rsid w:val="00280F75"/>
    <w:rsid w:val="0028129F"/>
    <w:rsid w:val="002816C6"/>
    <w:rsid w:val="0028258C"/>
    <w:rsid w:val="00284C61"/>
    <w:rsid w:val="00285541"/>
    <w:rsid w:val="0029714B"/>
    <w:rsid w:val="002B3C9E"/>
    <w:rsid w:val="002C39C9"/>
    <w:rsid w:val="002D1095"/>
    <w:rsid w:val="002D4C00"/>
    <w:rsid w:val="002E06A6"/>
    <w:rsid w:val="002E32B6"/>
    <w:rsid w:val="002E74BC"/>
    <w:rsid w:val="002F035A"/>
    <w:rsid w:val="002F67BF"/>
    <w:rsid w:val="00306ECD"/>
    <w:rsid w:val="00310D3A"/>
    <w:rsid w:val="003110F3"/>
    <w:rsid w:val="003118C6"/>
    <w:rsid w:val="003259E8"/>
    <w:rsid w:val="00331FF1"/>
    <w:rsid w:val="003329E6"/>
    <w:rsid w:val="00334E98"/>
    <w:rsid w:val="00342A9F"/>
    <w:rsid w:val="0034441E"/>
    <w:rsid w:val="00345E9C"/>
    <w:rsid w:val="003460F4"/>
    <w:rsid w:val="00350066"/>
    <w:rsid w:val="003508FF"/>
    <w:rsid w:val="00350C46"/>
    <w:rsid w:val="003545FA"/>
    <w:rsid w:val="0035469F"/>
    <w:rsid w:val="003549B2"/>
    <w:rsid w:val="003567CE"/>
    <w:rsid w:val="003675F0"/>
    <w:rsid w:val="0037016A"/>
    <w:rsid w:val="003824E8"/>
    <w:rsid w:val="0038306F"/>
    <w:rsid w:val="00386723"/>
    <w:rsid w:val="00390B97"/>
    <w:rsid w:val="00390E53"/>
    <w:rsid w:val="003937B7"/>
    <w:rsid w:val="00394DB9"/>
    <w:rsid w:val="003A2FB3"/>
    <w:rsid w:val="003A3F51"/>
    <w:rsid w:val="003A5660"/>
    <w:rsid w:val="003B4732"/>
    <w:rsid w:val="003C1869"/>
    <w:rsid w:val="003C1E90"/>
    <w:rsid w:val="003C452F"/>
    <w:rsid w:val="003D104E"/>
    <w:rsid w:val="003E162B"/>
    <w:rsid w:val="003E7B1D"/>
    <w:rsid w:val="003E7CC6"/>
    <w:rsid w:val="003F1378"/>
    <w:rsid w:val="003F3AEC"/>
    <w:rsid w:val="003F4391"/>
    <w:rsid w:val="003F4587"/>
    <w:rsid w:val="003F4B98"/>
    <w:rsid w:val="003F5FB9"/>
    <w:rsid w:val="00400011"/>
    <w:rsid w:val="0040148F"/>
    <w:rsid w:val="00401B77"/>
    <w:rsid w:val="0040219C"/>
    <w:rsid w:val="00412D87"/>
    <w:rsid w:val="004136B7"/>
    <w:rsid w:val="00417D09"/>
    <w:rsid w:val="00441416"/>
    <w:rsid w:val="0044157F"/>
    <w:rsid w:val="00444549"/>
    <w:rsid w:val="004529DC"/>
    <w:rsid w:val="004549CE"/>
    <w:rsid w:val="00456BCA"/>
    <w:rsid w:val="00460667"/>
    <w:rsid w:val="00460C31"/>
    <w:rsid w:val="00465B18"/>
    <w:rsid w:val="00465BC6"/>
    <w:rsid w:val="0047042D"/>
    <w:rsid w:val="00472A19"/>
    <w:rsid w:val="0047431A"/>
    <w:rsid w:val="00474516"/>
    <w:rsid w:val="00484356"/>
    <w:rsid w:val="004932E1"/>
    <w:rsid w:val="004A31A3"/>
    <w:rsid w:val="004A3428"/>
    <w:rsid w:val="004A6CA2"/>
    <w:rsid w:val="004A7305"/>
    <w:rsid w:val="004B7A98"/>
    <w:rsid w:val="004C5CE8"/>
    <w:rsid w:val="004D1116"/>
    <w:rsid w:val="004D7A63"/>
    <w:rsid w:val="004E0093"/>
    <w:rsid w:val="004E75C3"/>
    <w:rsid w:val="004F4416"/>
    <w:rsid w:val="00500782"/>
    <w:rsid w:val="005104D2"/>
    <w:rsid w:val="00513F9E"/>
    <w:rsid w:val="00521462"/>
    <w:rsid w:val="00521D98"/>
    <w:rsid w:val="00524EA5"/>
    <w:rsid w:val="00532F39"/>
    <w:rsid w:val="00533AF8"/>
    <w:rsid w:val="00541608"/>
    <w:rsid w:val="00544A9F"/>
    <w:rsid w:val="0054775A"/>
    <w:rsid w:val="00551DE7"/>
    <w:rsid w:val="0055259C"/>
    <w:rsid w:val="00556948"/>
    <w:rsid w:val="005572DC"/>
    <w:rsid w:val="00565139"/>
    <w:rsid w:val="0056606F"/>
    <w:rsid w:val="005676D5"/>
    <w:rsid w:val="00573C91"/>
    <w:rsid w:val="00576B53"/>
    <w:rsid w:val="00576F80"/>
    <w:rsid w:val="00582795"/>
    <w:rsid w:val="005837C8"/>
    <w:rsid w:val="00583D11"/>
    <w:rsid w:val="00587D5A"/>
    <w:rsid w:val="00594693"/>
    <w:rsid w:val="00595E6D"/>
    <w:rsid w:val="00596038"/>
    <w:rsid w:val="00597C21"/>
    <w:rsid w:val="005A46B2"/>
    <w:rsid w:val="005A5483"/>
    <w:rsid w:val="005A67E9"/>
    <w:rsid w:val="005B2690"/>
    <w:rsid w:val="005B6EBD"/>
    <w:rsid w:val="005C1319"/>
    <w:rsid w:val="005C1F55"/>
    <w:rsid w:val="005C350E"/>
    <w:rsid w:val="005C63B2"/>
    <w:rsid w:val="005E165F"/>
    <w:rsid w:val="005E7716"/>
    <w:rsid w:val="005F2658"/>
    <w:rsid w:val="005F40A4"/>
    <w:rsid w:val="005F5412"/>
    <w:rsid w:val="00601906"/>
    <w:rsid w:val="006034AA"/>
    <w:rsid w:val="006038B8"/>
    <w:rsid w:val="006062BC"/>
    <w:rsid w:val="0061459B"/>
    <w:rsid w:val="006159C6"/>
    <w:rsid w:val="006206D9"/>
    <w:rsid w:val="00634692"/>
    <w:rsid w:val="00635816"/>
    <w:rsid w:val="00635F81"/>
    <w:rsid w:val="00641BAA"/>
    <w:rsid w:val="00644A2E"/>
    <w:rsid w:val="006471B3"/>
    <w:rsid w:val="006509F0"/>
    <w:rsid w:val="00651A86"/>
    <w:rsid w:val="00653FF7"/>
    <w:rsid w:val="00660A6F"/>
    <w:rsid w:val="00660BF8"/>
    <w:rsid w:val="00665854"/>
    <w:rsid w:val="00665FF7"/>
    <w:rsid w:val="00667AA1"/>
    <w:rsid w:val="006756CF"/>
    <w:rsid w:val="00675EB8"/>
    <w:rsid w:val="0067682F"/>
    <w:rsid w:val="00677304"/>
    <w:rsid w:val="00680629"/>
    <w:rsid w:val="00683026"/>
    <w:rsid w:val="0069697A"/>
    <w:rsid w:val="006A012E"/>
    <w:rsid w:val="006A04A7"/>
    <w:rsid w:val="006A2F76"/>
    <w:rsid w:val="006A58EF"/>
    <w:rsid w:val="006A7585"/>
    <w:rsid w:val="006B3A00"/>
    <w:rsid w:val="006B4A3E"/>
    <w:rsid w:val="006B7374"/>
    <w:rsid w:val="006C3CDD"/>
    <w:rsid w:val="006D3FAE"/>
    <w:rsid w:val="006E081D"/>
    <w:rsid w:val="006E274D"/>
    <w:rsid w:val="006E4AE5"/>
    <w:rsid w:val="006F1266"/>
    <w:rsid w:val="006F1628"/>
    <w:rsid w:val="006F7658"/>
    <w:rsid w:val="006F7D71"/>
    <w:rsid w:val="007013A2"/>
    <w:rsid w:val="00712588"/>
    <w:rsid w:val="00712A95"/>
    <w:rsid w:val="00715ADD"/>
    <w:rsid w:val="007174FC"/>
    <w:rsid w:val="007177A5"/>
    <w:rsid w:val="00720DC4"/>
    <w:rsid w:val="00723015"/>
    <w:rsid w:val="00723F81"/>
    <w:rsid w:val="007262A0"/>
    <w:rsid w:val="00730118"/>
    <w:rsid w:val="00731A1B"/>
    <w:rsid w:val="007461FC"/>
    <w:rsid w:val="00751875"/>
    <w:rsid w:val="00752284"/>
    <w:rsid w:val="007525E7"/>
    <w:rsid w:val="00752FA5"/>
    <w:rsid w:val="0076170F"/>
    <w:rsid w:val="00761D96"/>
    <w:rsid w:val="00764996"/>
    <w:rsid w:val="00766FDA"/>
    <w:rsid w:val="00767D4E"/>
    <w:rsid w:val="0077386A"/>
    <w:rsid w:val="00783683"/>
    <w:rsid w:val="00791F1D"/>
    <w:rsid w:val="007932B0"/>
    <w:rsid w:val="00794090"/>
    <w:rsid w:val="00794C7B"/>
    <w:rsid w:val="007A5CE7"/>
    <w:rsid w:val="007B303B"/>
    <w:rsid w:val="007B3223"/>
    <w:rsid w:val="007B3AFF"/>
    <w:rsid w:val="007B6554"/>
    <w:rsid w:val="007C153B"/>
    <w:rsid w:val="007C2C6E"/>
    <w:rsid w:val="007C4BD7"/>
    <w:rsid w:val="007D04C7"/>
    <w:rsid w:val="007D394F"/>
    <w:rsid w:val="007D6165"/>
    <w:rsid w:val="007D7AD0"/>
    <w:rsid w:val="007E5235"/>
    <w:rsid w:val="007E6F56"/>
    <w:rsid w:val="00802C63"/>
    <w:rsid w:val="00803F2B"/>
    <w:rsid w:val="00806F42"/>
    <w:rsid w:val="0081224B"/>
    <w:rsid w:val="0081336B"/>
    <w:rsid w:val="008176D3"/>
    <w:rsid w:val="00830BDB"/>
    <w:rsid w:val="00830EC5"/>
    <w:rsid w:val="00831494"/>
    <w:rsid w:val="0083326F"/>
    <w:rsid w:val="008360BA"/>
    <w:rsid w:val="00847A1D"/>
    <w:rsid w:val="00847C22"/>
    <w:rsid w:val="00851E8D"/>
    <w:rsid w:val="00853878"/>
    <w:rsid w:val="00853E04"/>
    <w:rsid w:val="00855C3B"/>
    <w:rsid w:val="008607A2"/>
    <w:rsid w:val="008704BF"/>
    <w:rsid w:val="00871EB5"/>
    <w:rsid w:val="00874619"/>
    <w:rsid w:val="00874979"/>
    <w:rsid w:val="00880A71"/>
    <w:rsid w:val="0088276B"/>
    <w:rsid w:val="00892DEF"/>
    <w:rsid w:val="008966AC"/>
    <w:rsid w:val="008A0FB1"/>
    <w:rsid w:val="008A7FDA"/>
    <w:rsid w:val="008B357C"/>
    <w:rsid w:val="008C22D7"/>
    <w:rsid w:val="008C7119"/>
    <w:rsid w:val="008D3840"/>
    <w:rsid w:val="008D42F8"/>
    <w:rsid w:val="008D6E10"/>
    <w:rsid w:val="008E49C9"/>
    <w:rsid w:val="008F7BF1"/>
    <w:rsid w:val="00905029"/>
    <w:rsid w:val="00911E22"/>
    <w:rsid w:val="00913E49"/>
    <w:rsid w:val="00915190"/>
    <w:rsid w:val="00931C8A"/>
    <w:rsid w:val="00933F26"/>
    <w:rsid w:val="0094119F"/>
    <w:rsid w:val="009553B2"/>
    <w:rsid w:val="009603D7"/>
    <w:rsid w:val="009614CD"/>
    <w:rsid w:val="00963351"/>
    <w:rsid w:val="0096361B"/>
    <w:rsid w:val="00964675"/>
    <w:rsid w:val="00966CA4"/>
    <w:rsid w:val="00974025"/>
    <w:rsid w:val="00974679"/>
    <w:rsid w:val="00974AB2"/>
    <w:rsid w:val="0099215E"/>
    <w:rsid w:val="00992FDA"/>
    <w:rsid w:val="009A0D29"/>
    <w:rsid w:val="009A3E41"/>
    <w:rsid w:val="009A413F"/>
    <w:rsid w:val="009A4B1C"/>
    <w:rsid w:val="009A7CD2"/>
    <w:rsid w:val="009B03BB"/>
    <w:rsid w:val="009B1B78"/>
    <w:rsid w:val="009B3466"/>
    <w:rsid w:val="009B6FB5"/>
    <w:rsid w:val="009B74F8"/>
    <w:rsid w:val="009C0C2A"/>
    <w:rsid w:val="009C6238"/>
    <w:rsid w:val="009D1727"/>
    <w:rsid w:val="009D2D34"/>
    <w:rsid w:val="009D35F4"/>
    <w:rsid w:val="009D4C31"/>
    <w:rsid w:val="009F139F"/>
    <w:rsid w:val="009F68B8"/>
    <w:rsid w:val="00A00B8B"/>
    <w:rsid w:val="00A02D5A"/>
    <w:rsid w:val="00A04754"/>
    <w:rsid w:val="00A06AA5"/>
    <w:rsid w:val="00A0766B"/>
    <w:rsid w:val="00A1282B"/>
    <w:rsid w:val="00A223EC"/>
    <w:rsid w:val="00A25AE8"/>
    <w:rsid w:val="00A268D7"/>
    <w:rsid w:val="00A275C1"/>
    <w:rsid w:val="00A27FC2"/>
    <w:rsid w:val="00A41CDB"/>
    <w:rsid w:val="00A42D28"/>
    <w:rsid w:val="00A436EB"/>
    <w:rsid w:val="00A43B2F"/>
    <w:rsid w:val="00A4534B"/>
    <w:rsid w:val="00A54D30"/>
    <w:rsid w:val="00A57D41"/>
    <w:rsid w:val="00A70146"/>
    <w:rsid w:val="00A751D8"/>
    <w:rsid w:val="00A82708"/>
    <w:rsid w:val="00A902FB"/>
    <w:rsid w:val="00A9317E"/>
    <w:rsid w:val="00A93F6C"/>
    <w:rsid w:val="00AA08E7"/>
    <w:rsid w:val="00AA2C2A"/>
    <w:rsid w:val="00AA3735"/>
    <w:rsid w:val="00AA46B1"/>
    <w:rsid w:val="00AA55EF"/>
    <w:rsid w:val="00AB49F2"/>
    <w:rsid w:val="00AB624C"/>
    <w:rsid w:val="00AC2527"/>
    <w:rsid w:val="00AC4616"/>
    <w:rsid w:val="00AD3A85"/>
    <w:rsid w:val="00AD3BBA"/>
    <w:rsid w:val="00AD7307"/>
    <w:rsid w:val="00AD7561"/>
    <w:rsid w:val="00AF46A8"/>
    <w:rsid w:val="00B02561"/>
    <w:rsid w:val="00B0421B"/>
    <w:rsid w:val="00B04894"/>
    <w:rsid w:val="00B04D59"/>
    <w:rsid w:val="00B142DE"/>
    <w:rsid w:val="00B16115"/>
    <w:rsid w:val="00B17DDA"/>
    <w:rsid w:val="00B23E1D"/>
    <w:rsid w:val="00B23F37"/>
    <w:rsid w:val="00B34102"/>
    <w:rsid w:val="00B35E19"/>
    <w:rsid w:val="00B37087"/>
    <w:rsid w:val="00B40E69"/>
    <w:rsid w:val="00B417D8"/>
    <w:rsid w:val="00B41EF6"/>
    <w:rsid w:val="00B4654A"/>
    <w:rsid w:val="00B51069"/>
    <w:rsid w:val="00B53572"/>
    <w:rsid w:val="00B70FD5"/>
    <w:rsid w:val="00B71D31"/>
    <w:rsid w:val="00B7219A"/>
    <w:rsid w:val="00B72EEB"/>
    <w:rsid w:val="00B749A2"/>
    <w:rsid w:val="00B75D19"/>
    <w:rsid w:val="00B836CF"/>
    <w:rsid w:val="00B8635C"/>
    <w:rsid w:val="00B9127E"/>
    <w:rsid w:val="00B92317"/>
    <w:rsid w:val="00B951A5"/>
    <w:rsid w:val="00B97A51"/>
    <w:rsid w:val="00BA0C1D"/>
    <w:rsid w:val="00BA2323"/>
    <w:rsid w:val="00BA37E2"/>
    <w:rsid w:val="00BA39C9"/>
    <w:rsid w:val="00BA5199"/>
    <w:rsid w:val="00BA6E29"/>
    <w:rsid w:val="00BB4E02"/>
    <w:rsid w:val="00BB6D16"/>
    <w:rsid w:val="00BC3D3E"/>
    <w:rsid w:val="00BC3E93"/>
    <w:rsid w:val="00BD0B2C"/>
    <w:rsid w:val="00BD0B30"/>
    <w:rsid w:val="00BD0DFB"/>
    <w:rsid w:val="00BD0FDA"/>
    <w:rsid w:val="00BD2CAA"/>
    <w:rsid w:val="00BD4B25"/>
    <w:rsid w:val="00BD5301"/>
    <w:rsid w:val="00BE0084"/>
    <w:rsid w:val="00BE2E51"/>
    <w:rsid w:val="00BE67A4"/>
    <w:rsid w:val="00BE7FEF"/>
    <w:rsid w:val="00BF745C"/>
    <w:rsid w:val="00C03558"/>
    <w:rsid w:val="00C1312F"/>
    <w:rsid w:val="00C177A3"/>
    <w:rsid w:val="00C26DA6"/>
    <w:rsid w:val="00C276BF"/>
    <w:rsid w:val="00C3049B"/>
    <w:rsid w:val="00C307A7"/>
    <w:rsid w:val="00C31877"/>
    <w:rsid w:val="00C32304"/>
    <w:rsid w:val="00C37B57"/>
    <w:rsid w:val="00C41B56"/>
    <w:rsid w:val="00C54208"/>
    <w:rsid w:val="00C5443C"/>
    <w:rsid w:val="00C547EF"/>
    <w:rsid w:val="00C604D0"/>
    <w:rsid w:val="00C7008A"/>
    <w:rsid w:val="00C73B39"/>
    <w:rsid w:val="00C762F8"/>
    <w:rsid w:val="00C76B02"/>
    <w:rsid w:val="00C870A2"/>
    <w:rsid w:val="00C9147D"/>
    <w:rsid w:val="00C964B5"/>
    <w:rsid w:val="00CA1912"/>
    <w:rsid w:val="00CA4B56"/>
    <w:rsid w:val="00CA5B57"/>
    <w:rsid w:val="00CB4E41"/>
    <w:rsid w:val="00CB7FA8"/>
    <w:rsid w:val="00CC1644"/>
    <w:rsid w:val="00CC4D7C"/>
    <w:rsid w:val="00CD186B"/>
    <w:rsid w:val="00CD5595"/>
    <w:rsid w:val="00CE5CF9"/>
    <w:rsid w:val="00CE693D"/>
    <w:rsid w:val="00CE6E2B"/>
    <w:rsid w:val="00CF21D7"/>
    <w:rsid w:val="00CF32F3"/>
    <w:rsid w:val="00D024D1"/>
    <w:rsid w:val="00D03FD9"/>
    <w:rsid w:val="00D049A5"/>
    <w:rsid w:val="00D10B38"/>
    <w:rsid w:val="00D173A5"/>
    <w:rsid w:val="00D266E3"/>
    <w:rsid w:val="00D26745"/>
    <w:rsid w:val="00D41B6A"/>
    <w:rsid w:val="00D45524"/>
    <w:rsid w:val="00D46691"/>
    <w:rsid w:val="00D466A2"/>
    <w:rsid w:val="00D50B82"/>
    <w:rsid w:val="00D5315A"/>
    <w:rsid w:val="00D5353F"/>
    <w:rsid w:val="00D54E7C"/>
    <w:rsid w:val="00D550D6"/>
    <w:rsid w:val="00D6378D"/>
    <w:rsid w:val="00D67F80"/>
    <w:rsid w:val="00D710A5"/>
    <w:rsid w:val="00D72E5B"/>
    <w:rsid w:val="00D7677A"/>
    <w:rsid w:val="00D85A01"/>
    <w:rsid w:val="00D85D61"/>
    <w:rsid w:val="00D86DCA"/>
    <w:rsid w:val="00D92A19"/>
    <w:rsid w:val="00D935CB"/>
    <w:rsid w:val="00DA1ADB"/>
    <w:rsid w:val="00DA6FEE"/>
    <w:rsid w:val="00DB12A8"/>
    <w:rsid w:val="00DB603E"/>
    <w:rsid w:val="00DC1597"/>
    <w:rsid w:val="00DC2235"/>
    <w:rsid w:val="00DC4D99"/>
    <w:rsid w:val="00DD0D92"/>
    <w:rsid w:val="00DD1F2E"/>
    <w:rsid w:val="00DD5500"/>
    <w:rsid w:val="00DE0E27"/>
    <w:rsid w:val="00DE1887"/>
    <w:rsid w:val="00DE36ED"/>
    <w:rsid w:val="00DE665F"/>
    <w:rsid w:val="00DF29D5"/>
    <w:rsid w:val="00DF6D89"/>
    <w:rsid w:val="00DF7D1D"/>
    <w:rsid w:val="00E02CEF"/>
    <w:rsid w:val="00E03CAB"/>
    <w:rsid w:val="00E06F25"/>
    <w:rsid w:val="00E16C85"/>
    <w:rsid w:val="00E20717"/>
    <w:rsid w:val="00E21FCF"/>
    <w:rsid w:val="00E26A98"/>
    <w:rsid w:val="00E27D33"/>
    <w:rsid w:val="00E3016B"/>
    <w:rsid w:val="00E30D5B"/>
    <w:rsid w:val="00E32682"/>
    <w:rsid w:val="00E34F79"/>
    <w:rsid w:val="00E35601"/>
    <w:rsid w:val="00E368B7"/>
    <w:rsid w:val="00E37FBF"/>
    <w:rsid w:val="00E413F3"/>
    <w:rsid w:val="00E4503A"/>
    <w:rsid w:val="00E46431"/>
    <w:rsid w:val="00E520D1"/>
    <w:rsid w:val="00E61C61"/>
    <w:rsid w:val="00E6255B"/>
    <w:rsid w:val="00E62CC0"/>
    <w:rsid w:val="00E63D11"/>
    <w:rsid w:val="00E64071"/>
    <w:rsid w:val="00E72FFD"/>
    <w:rsid w:val="00E73D78"/>
    <w:rsid w:val="00E73DBE"/>
    <w:rsid w:val="00E74252"/>
    <w:rsid w:val="00E842AA"/>
    <w:rsid w:val="00E84926"/>
    <w:rsid w:val="00E96752"/>
    <w:rsid w:val="00EA3C58"/>
    <w:rsid w:val="00EA661C"/>
    <w:rsid w:val="00EB68F6"/>
    <w:rsid w:val="00ED46B4"/>
    <w:rsid w:val="00ED718C"/>
    <w:rsid w:val="00EF1674"/>
    <w:rsid w:val="00EF2A84"/>
    <w:rsid w:val="00F0429E"/>
    <w:rsid w:val="00F05E63"/>
    <w:rsid w:val="00F15B00"/>
    <w:rsid w:val="00F1757A"/>
    <w:rsid w:val="00F1767C"/>
    <w:rsid w:val="00F17DFB"/>
    <w:rsid w:val="00F20AB2"/>
    <w:rsid w:val="00F22E47"/>
    <w:rsid w:val="00F23620"/>
    <w:rsid w:val="00F304B9"/>
    <w:rsid w:val="00F30BB4"/>
    <w:rsid w:val="00F37AE1"/>
    <w:rsid w:val="00F42F3A"/>
    <w:rsid w:val="00F44D0B"/>
    <w:rsid w:val="00F47B7E"/>
    <w:rsid w:val="00F501AC"/>
    <w:rsid w:val="00F5575C"/>
    <w:rsid w:val="00F60F80"/>
    <w:rsid w:val="00F63236"/>
    <w:rsid w:val="00F75134"/>
    <w:rsid w:val="00F8445D"/>
    <w:rsid w:val="00F870D1"/>
    <w:rsid w:val="00F9327E"/>
    <w:rsid w:val="00F9729D"/>
    <w:rsid w:val="00FA08A5"/>
    <w:rsid w:val="00FA1BFB"/>
    <w:rsid w:val="00FA2901"/>
    <w:rsid w:val="00FA4876"/>
    <w:rsid w:val="00FA5D74"/>
    <w:rsid w:val="00FA60D7"/>
    <w:rsid w:val="00FB0F00"/>
    <w:rsid w:val="00FB1526"/>
    <w:rsid w:val="00FB2978"/>
    <w:rsid w:val="00FB42E9"/>
    <w:rsid w:val="00FB4891"/>
    <w:rsid w:val="00FC59E0"/>
    <w:rsid w:val="00FC5ED8"/>
    <w:rsid w:val="00FD3BD9"/>
    <w:rsid w:val="00FD3DF2"/>
    <w:rsid w:val="00FE0A21"/>
    <w:rsid w:val="00FE2834"/>
    <w:rsid w:val="00FE43D9"/>
    <w:rsid w:val="0693606C"/>
    <w:rsid w:val="2F66E28D"/>
    <w:rsid w:val="3BDB2C22"/>
    <w:rsid w:val="7711C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3pt"/>
    </o:shapedefaults>
    <o:shapelayout v:ext="edit">
      <o:idmap v:ext="edit" data="1"/>
    </o:shapelayout>
  </w:shapeDefaults>
  <w:decimalSymbol w:val=","/>
  <w:listSeparator w:val=";"/>
  <w14:docId w14:val="528552F0"/>
  <w15:chartTrackingRefBased/>
  <w15:docId w15:val="{8CB5CA6C-9081-4138-BF31-632D5861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eastAsia="pt-BR"/>
    </w:rPr>
  </w:style>
  <w:style w:type="paragraph" w:styleId="Ttulo1">
    <w:name w:val="heading 1"/>
    <w:aliases w:val="SubTítulo 1"/>
    <w:basedOn w:val="Normal"/>
    <w:next w:val="Normal"/>
    <w:qFormat/>
    <w:pPr>
      <w:keepNext/>
      <w:framePr w:hSpace="142" w:vSpace="142" w:wrap="around" w:vAnchor="text" w:hAnchor="text" w:y="1"/>
      <w:spacing w:before="240" w:after="24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240"/>
      <w:outlineLvl w:val="1"/>
    </w:pPr>
    <w:rPr>
      <w:b/>
      <w:i/>
      <w:noProof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24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240"/>
      <w:outlineLvl w:val="3"/>
    </w:pPr>
    <w:rPr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spacing w:before="240" w:after="24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qFormat/>
    <w:pPr>
      <w:keepNext/>
      <w:spacing w:before="240" w:after="24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framePr w:hSpace="141" w:wrap="around" w:vAnchor="text" w:hAnchor="text" w:y="1"/>
      <w:spacing w:before="240" w:after="240"/>
      <w:suppressOverlap/>
      <w:outlineLvl w:val="6"/>
    </w:pPr>
    <w:rPr>
      <w:sz w:val="22"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 w:after="240"/>
      <w:outlineLvl w:val="7"/>
    </w:pPr>
    <w:rPr>
      <w:b/>
      <w:bCs/>
      <w:i/>
      <w:noProof/>
    </w:rPr>
  </w:style>
  <w:style w:type="paragraph" w:styleId="Ttulo9">
    <w:name w:val="heading 9"/>
    <w:basedOn w:val="Normal"/>
    <w:next w:val="Normal"/>
    <w:qFormat/>
    <w:pPr>
      <w:keepNext/>
      <w:spacing w:before="240" w:after="240"/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rFonts w:ascii="Tahoma" w:hAnsi="Tahoma"/>
      <w:sz w:val="20"/>
    </w:rPr>
  </w:style>
  <w:style w:type="paragraph" w:styleId="Cabealho">
    <w:name w:val="header"/>
    <w:aliases w:val="Header 1,h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Pargrafo">
    <w:name w:val="Parágrafo"/>
    <w:basedOn w:val="Normal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jc w:val="both"/>
    </w:pPr>
    <w:rPr>
      <w:rFonts w:ascii="Arial" w:hAnsi="Arial"/>
      <w:sz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22">
    <w:name w:val="xl2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6">
    <w:name w:val="xl26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sz w:val="24"/>
      <w:szCs w:val="24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16"/>
      <w:szCs w:val="16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16"/>
      <w:szCs w:val="16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i/>
      <w:iCs/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i/>
      <w:i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i/>
      <w:iCs/>
      <w:sz w:val="22"/>
      <w:szCs w:val="22"/>
    </w:rPr>
  </w:style>
  <w:style w:type="paragraph" w:customStyle="1" w:styleId="xl46">
    <w:name w:val="xl46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i/>
      <w:iCs/>
      <w:sz w:val="22"/>
      <w:szCs w:val="22"/>
    </w:rPr>
  </w:style>
  <w:style w:type="paragraph" w:customStyle="1" w:styleId="xl47">
    <w:name w:val="xl47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i/>
      <w:iCs/>
      <w:sz w:val="22"/>
      <w:szCs w:val="22"/>
    </w:rPr>
  </w:style>
  <w:style w:type="paragraph" w:customStyle="1" w:styleId="xl48">
    <w:name w:val="xl48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1">
    <w:name w:val="xl5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2">
    <w:name w:val="xl5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4"/>
      <w:szCs w:val="24"/>
    </w:rPr>
  </w:style>
  <w:style w:type="paragraph" w:customStyle="1" w:styleId="xl55">
    <w:name w:val="xl5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sz w:val="24"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9">
    <w:name w:val="xl5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sz w:val="24"/>
      <w:szCs w:val="24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1">
    <w:name w:val="xl61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2">
    <w:name w:val="xl6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sz w:val="22"/>
      <w:szCs w:val="22"/>
    </w:rPr>
  </w:style>
  <w:style w:type="paragraph" w:customStyle="1" w:styleId="xl63">
    <w:name w:val="xl6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2"/>
      <w:szCs w:val="22"/>
    </w:rPr>
  </w:style>
  <w:style w:type="paragraph" w:customStyle="1" w:styleId="xl64">
    <w:name w:val="xl6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2"/>
      <w:szCs w:val="22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/>
      <w:b/>
      <w:bCs/>
      <w:sz w:val="22"/>
      <w:szCs w:val="22"/>
    </w:rPr>
  </w:style>
  <w:style w:type="paragraph" w:customStyle="1" w:styleId="xl66">
    <w:name w:val="xl6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2"/>
      <w:szCs w:val="22"/>
    </w:rPr>
  </w:style>
  <w:style w:type="paragraph" w:customStyle="1" w:styleId="xl67">
    <w:name w:val="xl6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/>
      <w:sz w:val="22"/>
      <w:szCs w:val="22"/>
    </w:rPr>
  </w:style>
  <w:style w:type="paragraph" w:customStyle="1" w:styleId="xl68">
    <w:name w:val="xl68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/>
      <w:b/>
      <w:bCs/>
      <w:i/>
      <w:iCs/>
      <w:sz w:val="28"/>
      <w:szCs w:val="28"/>
    </w:rPr>
  </w:style>
  <w:style w:type="paragraph" w:customStyle="1" w:styleId="Space">
    <w:name w:val="Space"/>
    <w:basedOn w:val="Normal"/>
    <w:pPr>
      <w:autoSpaceDE w:val="0"/>
      <w:autoSpaceDN w:val="0"/>
      <w:adjustRightInd w:val="0"/>
      <w:spacing w:line="232" w:lineRule="exact"/>
      <w:jc w:val="both"/>
    </w:pPr>
    <w:rPr>
      <w:rFonts w:ascii="Arial" w:hAnsi="Arial"/>
      <w:sz w:val="22"/>
      <w:szCs w:val="22"/>
      <w:lang w:val="en-US" w:eastAsia="en-US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val="en-US" w:eastAsia="en-US"/>
    </w:rPr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line="289" w:lineRule="exact"/>
      <w:jc w:val="both"/>
      <w:textAlignment w:val="baseline"/>
    </w:pPr>
    <w:rPr>
      <w:rFonts w:ascii="Arial" w:hAnsi="Arial"/>
      <w:lang w:val="en-US" w:eastAsia="en-US"/>
    </w:rPr>
  </w:style>
  <w:style w:type="paragraph" w:customStyle="1" w:styleId="BodyText21">
    <w:name w:val="Body Text 21"/>
    <w:basedOn w:val="Normal"/>
    <w:pPr>
      <w:tabs>
        <w:tab w:val="left" w:pos="700"/>
      </w:tabs>
      <w:overflowPunct w:val="0"/>
      <w:autoSpaceDE w:val="0"/>
      <w:autoSpaceDN w:val="0"/>
      <w:adjustRightInd w:val="0"/>
      <w:ind w:left="700" w:hanging="700"/>
      <w:textAlignment w:val="baseline"/>
    </w:pPr>
    <w:rPr>
      <w:rFonts w:ascii="Arial" w:hAnsi="Arial"/>
      <w:sz w:val="24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jc w:val="right"/>
      <w:textAlignment w:val="baseline"/>
    </w:pPr>
    <w:rPr>
      <w:rFonts w:ascii="Times New Roman" w:hAnsi="Times New Roman"/>
      <w:sz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MquinadeescreverHTML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 w:cs="Arial"/>
      <w:sz w:val="24"/>
      <w:szCs w:val="24"/>
      <w:lang w:val="es-ES" w:eastAsia="es-ES"/>
    </w:rPr>
  </w:style>
  <w:style w:type="paragraph" w:styleId="Corpodetexto2">
    <w:name w:val="Body Text 2"/>
    <w:basedOn w:val="Normal"/>
    <w:semiHidden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balo">
    <w:name w:val="Balloon Text"/>
    <w:basedOn w:val="Normal"/>
    <w:semiHidden/>
    <w:rPr>
      <w:rFonts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3941"/>
    <w:pPr>
      <w:keepLines/>
      <w:framePr w:hSpace="0" w:vSpace="0" w:wrap="auto" w:vAnchor="margin" w:yAlign="inline"/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SuggestedContent">
    <w:name w:val="Suggested Content"/>
    <w:basedOn w:val="Normal"/>
    <w:next w:val="Corpodetexto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  <w:jc w:val="both"/>
    </w:pPr>
    <w:rPr>
      <w:rFonts w:ascii="Arial" w:hAnsi="Arial"/>
      <w:color w:val="800000"/>
      <w:szCs w:val="24"/>
      <w:lang w:val="es-ES" w:eastAsia="es-ES"/>
    </w:rPr>
  </w:style>
  <w:style w:type="paragraph" w:styleId="Sumrio2">
    <w:name w:val="toc 2"/>
    <w:basedOn w:val="Normal"/>
    <w:next w:val="Normal"/>
    <w:autoRedefine/>
    <w:semiHidden/>
    <w:pPr>
      <w:spacing w:before="60" w:after="60"/>
      <w:ind w:left="198"/>
    </w:pPr>
    <w:rPr>
      <w:rFonts w:ascii="Arial" w:hAnsi="Arial"/>
      <w:i/>
      <w:iCs/>
      <w:lang w:val="es-ES" w:eastAsia="es-ES"/>
    </w:rPr>
  </w:style>
  <w:style w:type="paragraph" w:styleId="Sumrio1">
    <w:name w:val="toc 1"/>
    <w:basedOn w:val="Normal"/>
    <w:next w:val="Normal"/>
    <w:autoRedefine/>
    <w:semiHidden/>
    <w:pPr>
      <w:spacing w:before="120" w:after="60"/>
    </w:pPr>
    <w:rPr>
      <w:rFonts w:ascii="Arial" w:hAnsi="Arial"/>
      <w:b/>
      <w:bCs/>
      <w:lang w:val="es-ES" w:eastAsia="es-ES"/>
    </w:rPr>
  </w:style>
  <w:style w:type="paragraph" w:styleId="Sumrio4">
    <w:name w:val="toc 4"/>
    <w:basedOn w:val="Normal"/>
    <w:next w:val="Normal"/>
    <w:autoRedefine/>
    <w:semiHidden/>
    <w:pPr>
      <w:spacing w:after="60"/>
      <w:ind w:left="601"/>
    </w:pPr>
    <w:rPr>
      <w:rFonts w:ascii="Arial" w:hAnsi="Arial"/>
      <w:lang w:val="es-ES" w:eastAsia="es-ES"/>
    </w:rPr>
  </w:style>
  <w:style w:type="paragraph" w:styleId="Sumrio3">
    <w:name w:val="toc 3"/>
    <w:basedOn w:val="Normal"/>
    <w:next w:val="Normal"/>
    <w:autoRedefine/>
    <w:semiHidden/>
    <w:pPr>
      <w:spacing w:after="60"/>
      <w:ind w:left="403"/>
    </w:pPr>
    <w:rPr>
      <w:rFonts w:ascii="Arial" w:hAnsi="Arial"/>
      <w:lang w:val="es-ES" w:eastAsia="es-ES"/>
    </w:rPr>
  </w:style>
  <w:style w:type="paragraph" w:customStyle="1" w:styleId="EstiloTtulo1Maysculas">
    <w:name w:val="Estilo Título 1 + Mayúsculas"/>
    <w:basedOn w:val="Ttulo1"/>
    <w:pPr>
      <w:pageBreakBefore/>
      <w:framePr w:hSpace="0" w:vSpace="0" w:wrap="auto" w:vAnchor="margin" w:yAlign="inline"/>
      <w:numPr>
        <w:numId w:val="2"/>
      </w:numPr>
      <w:spacing w:before="360"/>
      <w:jc w:val="both"/>
    </w:pPr>
    <w:rPr>
      <w:rFonts w:ascii="Arial" w:hAnsi="Arial" w:cs="Arial"/>
      <w:bCs/>
      <w:kern w:val="32"/>
      <w:sz w:val="32"/>
      <w:szCs w:val="32"/>
      <w:lang w:val="es-ES" w:eastAsia="es-ES"/>
    </w:rPr>
  </w:style>
  <w:style w:type="paragraph" w:customStyle="1" w:styleId="EstiloTextoindependienteIzquierda0cm">
    <w:name w:val="Estilo Texto independiente + Izquierda:  0 cm"/>
    <w:basedOn w:val="Normal"/>
    <w:pPr>
      <w:spacing w:after="120"/>
      <w:jc w:val="both"/>
    </w:pPr>
    <w:rPr>
      <w:rFonts w:ascii="Arial" w:hAnsi="Arial"/>
      <w:lang w:val="es-ES" w:eastAsia="es-ES"/>
    </w:rPr>
  </w:style>
  <w:style w:type="paragraph" w:customStyle="1" w:styleId="EstiloIzquierda075cm">
    <w:name w:val="Estilo Izquierda:  075 cm"/>
    <w:basedOn w:val="Normal"/>
    <w:next w:val="Normal"/>
    <w:pPr>
      <w:spacing w:after="120"/>
      <w:jc w:val="both"/>
    </w:pPr>
    <w:rPr>
      <w:rFonts w:ascii="Arial" w:hAnsi="Arial"/>
      <w:lang w:val="es-ES" w:eastAsia="es-ES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9B3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7B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customStyle="1" w:styleId="CabealhoChar">
    <w:name w:val="Cabeçalho Char"/>
    <w:aliases w:val="Header 1 Char,h Char"/>
    <w:link w:val="Cabealho"/>
    <w:uiPriority w:val="99"/>
    <w:rsid w:val="003A2FB3"/>
    <w:rPr>
      <w:rFonts w:ascii="Tahoma" w:hAnsi="Tahoma"/>
    </w:rPr>
  </w:style>
  <w:style w:type="paragraph" w:styleId="Ttulo">
    <w:name w:val="Title"/>
    <w:basedOn w:val="Normal"/>
    <w:next w:val="Normal"/>
    <w:link w:val="TtuloChar"/>
    <w:uiPriority w:val="10"/>
    <w:qFormat/>
    <w:rsid w:val="001B0CB3"/>
    <w:pPr>
      <w:numPr>
        <w:numId w:val="9"/>
      </w:numPr>
      <w:spacing w:before="240" w:after="60"/>
      <w:ind w:left="357" w:hanging="357"/>
      <w:outlineLvl w:val="0"/>
    </w:pPr>
    <w:rPr>
      <w:rFonts w:ascii="Arial" w:hAnsi="Arial"/>
      <w:b/>
      <w:bCs/>
      <w:kern w:val="28"/>
      <w:sz w:val="28"/>
      <w:szCs w:val="32"/>
      <w:lang w:val="x-none" w:eastAsia="x-none"/>
    </w:rPr>
  </w:style>
  <w:style w:type="character" w:customStyle="1" w:styleId="TtuloChar">
    <w:name w:val="Título Char"/>
    <w:link w:val="Ttulo"/>
    <w:uiPriority w:val="10"/>
    <w:rsid w:val="001B0CB3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Subttulo">
    <w:name w:val="Subtitle"/>
    <w:aliases w:val="Titulo 2"/>
    <w:basedOn w:val="Normal"/>
    <w:next w:val="Normal"/>
    <w:link w:val="SubttuloChar"/>
    <w:uiPriority w:val="11"/>
    <w:qFormat/>
    <w:rsid w:val="001B0CB3"/>
    <w:pPr>
      <w:numPr>
        <w:numId w:val="10"/>
      </w:numPr>
      <w:spacing w:after="60"/>
      <w:outlineLvl w:val="1"/>
    </w:pPr>
    <w:rPr>
      <w:rFonts w:ascii="Arial" w:hAnsi="Arial"/>
      <w:sz w:val="24"/>
      <w:szCs w:val="24"/>
      <w:lang w:val="x-none" w:eastAsia="x-none"/>
    </w:rPr>
  </w:style>
  <w:style w:type="character" w:customStyle="1" w:styleId="SubttuloChar">
    <w:name w:val="Subtítulo Char"/>
    <w:aliases w:val="Titulo 2 Char"/>
    <w:link w:val="Subttulo"/>
    <w:uiPriority w:val="11"/>
    <w:rsid w:val="001B0CB3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A2901"/>
    <w:pPr>
      <w:ind w:left="708"/>
    </w:pPr>
  </w:style>
  <w:style w:type="character" w:customStyle="1" w:styleId="RodapChar">
    <w:name w:val="Rodapé Char"/>
    <w:link w:val="Rodap"/>
    <w:uiPriority w:val="99"/>
    <w:rsid w:val="00A54D30"/>
    <w:rPr>
      <w:rFonts w:ascii="Tahoma" w:hAnsi="Tahoma"/>
    </w:rPr>
  </w:style>
  <w:style w:type="paragraph" w:styleId="Legenda">
    <w:name w:val="caption"/>
    <w:basedOn w:val="Normal"/>
    <w:next w:val="Normal"/>
    <w:uiPriority w:val="35"/>
    <w:unhideWhenUsed/>
    <w:qFormat/>
    <w:rsid w:val="00D71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2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1597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5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09584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0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32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27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7F9DB9"/>
                                                                                <w:left w:val="single" w:sz="6" w:space="0" w:color="7F9DB9"/>
                                                                                <w:bottom w:val="single" w:sz="6" w:space="0" w:color="7F9DB9"/>
                                                                                <w:right w:val="single" w:sz="6" w:space="0" w:color="7F9DB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TSI\Ger&#234;ncia\PESSOAL\paine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87B5C-B11F-4287-B3FE-6174D6D5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painelab.dot</Template>
  <TotalTime>0</TotalTime>
  <Pages>4</Pages>
  <Words>371</Words>
  <Characters>2004</Characters>
  <Application>Microsoft Office Word</Application>
  <DocSecurity>0</DocSecurity>
  <Lines>16</Lines>
  <Paragraphs>4</Paragraphs>
  <ScaleCrop>false</ScaleCrop>
  <Company>Bradesco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Marcelo dos Santos Cirino</dc:creator>
  <cp:keywords/>
  <cp:lastModifiedBy>valdir ferreira</cp:lastModifiedBy>
  <cp:revision>297</cp:revision>
  <cp:lastPrinted>2005-12-02T03:50:00Z</cp:lastPrinted>
  <dcterms:created xsi:type="dcterms:W3CDTF">2019-12-20T23:20:00Z</dcterms:created>
  <dcterms:modified xsi:type="dcterms:W3CDTF">2019-12-21T00:46:00Z</dcterms:modified>
</cp:coreProperties>
</file>